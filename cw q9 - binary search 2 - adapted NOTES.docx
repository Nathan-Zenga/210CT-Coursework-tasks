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004" w:rsidRPr="00616004" w:rsidRDefault="00616004" w:rsidP="00B37656">
      <w:pPr>
        <w:rPr>
          <w:b/>
        </w:rPr>
      </w:pPr>
      <w:r w:rsidRPr="00616004">
        <w:rPr>
          <w:b/>
        </w:rPr>
        <w:t>Note 1:</w:t>
      </w:r>
    </w:p>
    <w:p w:rsidR="00B37656" w:rsidRDefault="00457EC2" w:rsidP="00B37656">
      <w:r>
        <w:t>If</w:t>
      </w:r>
      <w:r w:rsidR="00B37656">
        <w:t xml:space="preserve"> </w:t>
      </w:r>
      <w:r>
        <w:t>I</w:t>
      </w:r>
      <w:r w:rsidR="00B37656">
        <w:t xml:space="preserve"> specified </w:t>
      </w:r>
      <w:proofErr w:type="gramStart"/>
      <w:r w:rsidR="00B37656">
        <w:t xml:space="preserve">the </w:t>
      </w:r>
      <w:r>
        <w:t>except</w:t>
      </w:r>
      <w:proofErr w:type="gramEnd"/>
      <w:r w:rsidR="00B37656">
        <w:t xml:space="preserve"> statement as:</w:t>
      </w:r>
    </w:p>
    <w:p w:rsidR="00B37656" w:rsidRPr="00B41727" w:rsidRDefault="00B37656" w:rsidP="00A74D82">
      <w:pPr>
        <w:ind w:firstLine="720"/>
        <w:rPr>
          <w:rFonts w:ascii="Courier New" w:hAnsi="Courier New" w:cs="Courier New"/>
          <w:sz w:val="20"/>
        </w:rPr>
      </w:pPr>
      <w:proofErr w:type="gramStart"/>
      <w:r w:rsidRPr="00B41727">
        <w:rPr>
          <w:rFonts w:ascii="Courier New" w:hAnsi="Courier New" w:cs="Courier New"/>
          <w:sz w:val="20"/>
        </w:rPr>
        <w:t>except</w:t>
      </w:r>
      <w:proofErr w:type="gramEnd"/>
      <w:r w:rsidRPr="00B41727">
        <w:rPr>
          <w:rFonts w:ascii="Courier New" w:hAnsi="Courier New" w:cs="Courier New"/>
          <w:sz w:val="20"/>
        </w:rPr>
        <w:t xml:space="preserve"> </w:t>
      </w:r>
      <w:proofErr w:type="spellStart"/>
      <w:r w:rsidRPr="00B41727">
        <w:rPr>
          <w:rFonts w:ascii="Courier New" w:hAnsi="Courier New" w:cs="Courier New"/>
          <w:sz w:val="20"/>
        </w:rPr>
        <w:t>IndexError</w:t>
      </w:r>
      <w:proofErr w:type="spellEnd"/>
      <w:r w:rsidRPr="00B41727">
        <w:rPr>
          <w:rFonts w:ascii="Courier New" w:hAnsi="Courier New" w:cs="Courier New"/>
          <w:sz w:val="20"/>
        </w:rPr>
        <w:t xml:space="preserve"> and </w:t>
      </w:r>
      <w:proofErr w:type="spellStart"/>
      <w:r w:rsidRPr="00B41727">
        <w:rPr>
          <w:rFonts w:ascii="Courier New" w:hAnsi="Courier New" w:cs="Courier New"/>
          <w:sz w:val="20"/>
        </w:rPr>
        <w:t>RecursionError</w:t>
      </w:r>
      <w:proofErr w:type="spellEnd"/>
    </w:p>
    <w:p w:rsidR="00B37656" w:rsidRDefault="004C5AAC" w:rsidP="00B37656">
      <w:proofErr w:type="gramStart"/>
      <w:r>
        <w:t>then</w:t>
      </w:r>
      <w:proofErr w:type="gramEnd"/>
      <w:r>
        <w:t xml:space="preserve"> </w:t>
      </w:r>
      <w:r w:rsidR="00B37656">
        <w:t xml:space="preserve">the </w:t>
      </w:r>
      <w:r w:rsidR="00250C7D">
        <w:t>programme</w:t>
      </w:r>
      <w:r w:rsidR="00B37656">
        <w:t xml:space="preserve">, when </w:t>
      </w:r>
      <w:r>
        <w:t>executed</w:t>
      </w:r>
      <w:r w:rsidR="00B37656">
        <w:t xml:space="preserve">, would have first encountered an error that would be both </w:t>
      </w:r>
      <w:r w:rsidR="00457EC2">
        <w:t>an</w:t>
      </w:r>
      <w:r w:rsidR="00B37656">
        <w:t xml:space="preserve"> </w:t>
      </w:r>
      <w:proofErr w:type="spellStart"/>
      <w:r w:rsidR="00300D1B">
        <w:t>I</w:t>
      </w:r>
      <w:r w:rsidR="00B37656">
        <w:t>ndex</w:t>
      </w:r>
      <w:r w:rsidR="00300D1B">
        <w:t>E</w:t>
      </w:r>
      <w:r w:rsidR="00B37656">
        <w:t>rror</w:t>
      </w:r>
      <w:proofErr w:type="spellEnd"/>
      <w:r w:rsidR="00B37656">
        <w:t xml:space="preserve"> and </w:t>
      </w:r>
      <w:proofErr w:type="spellStart"/>
      <w:r w:rsidR="00300D1B">
        <w:t>R</w:t>
      </w:r>
      <w:r w:rsidR="00B37656">
        <w:t>ecursio</w:t>
      </w:r>
      <w:r w:rsidR="00300D1B">
        <w:t>nE</w:t>
      </w:r>
      <w:r w:rsidR="00B37656">
        <w:t>rror</w:t>
      </w:r>
      <w:proofErr w:type="spellEnd"/>
      <w:r w:rsidR="00B37656">
        <w:t xml:space="preserve">, by first identifying the </w:t>
      </w:r>
      <w:proofErr w:type="spellStart"/>
      <w:r w:rsidR="00300D1B">
        <w:t>I</w:t>
      </w:r>
      <w:r w:rsidR="00B37656">
        <w:t>ndex</w:t>
      </w:r>
      <w:r w:rsidR="00300D1B">
        <w:t>E</w:t>
      </w:r>
      <w:r w:rsidR="00B37656">
        <w:t>rror</w:t>
      </w:r>
      <w:proofErr w:type="spellEnd"/>
      <w:r w:rsidR="00B37656">
        <w:t xml:space="preserve"> and rendering it mute without the user's awareness and then proceeding to the identifying recursion error </w:t>
      </w:r>
      <w:r w:rsidR="00BA08AA">
        <w:t>as it would also be the case</w:t>
      </w:r>
      <w:r w:rsidR="00B37656">
        <w:t>.</w:t>
      </w:r>
    </w:p>
    <w:p w:rsidR="00554301" w:rsidRDefault="00B37656" w:rsidP="00B37656">
      <w:r>
        <w:t>As a solution I substituted to above statement to:</w:t>
      </w:r>
    </w:p>
    <w:p w:rsidR="00A74D82" w:rsidRPr="00B41727" w:rsidRDefault="00A74D82" w:rsidP="00A74D82">
      <w:pPr>
        <w:ind w:firstLine="720"/>
        <w:rPr>
          <w:rFonts w:ascii="Courier New" w:hAnsi="Courier New" w:cs="Courier New"/>
          <w:sz w:val="20"/>
        </w:rPr>
      </w:pPr>
      <w:proofErr w:type="gramStart"/>
      <w:r w:rsidRPr="00B41727">
        <w:rPr>
          <w:rFonts w:ascii="Courier New" w:hAnsi="Courier New" w:cs="Courier New"/>
          <w:sz w:val="20"/>
        </w:rPr>
        <w:t>except</w:t>
      </w:r>
      <w:proofErr w:type="gramEnd"/>
      <w:r w:rsidRPr="00B41727">
        <w:rPr>
          <w:rFonts w:ascii="Courier New" w:hAnsi="Courier New" w:cs="Courier New"/>
          <w:sz w:val="20"/>
        </w:rPr>
        <w:t xml:space="preserve"> </w:t>
      </w:r>
      <w:proofErr w:type="spellStart"/>
      <w:r w:rsidRPr="00B41727">
        <w:rPr>
          <w:rFonts w:ascii="Courier New" w:hAnsi="Courier New" w:cs="Courier New"/>
          <w:sz w:val="20"/>
        </w:rPr>
        <w:t>IndexError</w:t>
      </w:r>
      <w:proofErr w:type="spellEnd"/>
      <w:r w:rsidRPr="00B41727">
        <w:rPr>
          <w:rFonts w:ascii="Courier New" w:hAnsi="Courier New" w:cs="Courier New"/>
          <w:sz w:val="20"/>
        </w:rPr>
        <w:t xml:space="preserve"> or </w:t>
      </w:r>
      <w:proofErr w:type="spellStart"/>
      <w:r w:rsidRPr="00B41727">
        <w:rPr>
          <w:rFonts w:ascii="Courier New" w:hAnsi="Courier New" w:cs="Courier New"/>
          <w:sz w:val="20"/>
        </w:rPr>
        <w:t>RecursionError</w:t>
      </w:r>
      <w:proofErr w:type="spellEnd"/>
    </w:p>
    <w:p w:rsidR="00A74D82" w:rsidRDefault="00BA08AA" w:rsidP="00B37656">
      <w:r>
        <w:t xml:space="preserve">The solution </w:t>
      </w:r>
      <w:r w:rsidR="00DD095A">
        <w:t xml:space="preserve">is mainly based on </w:t>
      </w:r>
      <w:r w:rsidR="00250980">
        <w:t xml:space="preserve">a test run of the </w:t>
      </w:r>
      <w:r w:rsidR="00250C7D">
        <w:t>programme</w:t>
      </w:r>
      <w:r w:rsidR="00250980">
        <w:t xml:space="preserve"> and entering a negative number for the lower range bound</w:t>
      </w:r>
      <w:r w:rsidR="00683A76">
        <w:t xml:space="preserve">. </w:t>
      </w:r>
      <w:r w:rsidR="00613FB1">
        <w:t xml:space="preserve">The </w:t>
      </w:r>
      <w:r w:rsidR="000044D9">
        <w:t xml:space="preserve">attempt </w:t>
      </w:r>
      <w:r w:rsidR="000519E8">
        <w:t xml:space="preserve">was carried out with </w:t>
      </w:r>
      <w:proofErr w:type="gramStart"/>
      <w:r w:rsidR="000519E8">
        <w:t>the except</w:t>
      </w:r>
      <w:proofErr w:type="gramEnd"/>
      <w:r w:rsidR="000519E8">
        <w:t xml:space="preserve"> statement written </w:t>
      </w:r>
      <w:r w:rsidR="00681455">
        <w:t xml:space="preserve">before the amendment, </w:t>
      </w:r>
      <w:r w:rsidR="000519E8">
        <w:t xml:space="preserve">as shown in the first </w:t>
      </w:r>
      <w:r w:rsidR="009C6EDF">
        <w:t>instance</w:t>
      </w:r>
      <w:r w:rsidR="00613FB1">
        <w:t xml:space="preserve">, and </w:t>
      </w:r>
      <w:r w:rsidR="005906F8">
        <w:t xml:space="preserve">when running the </w:t>
      </w:r>
      <w:r w:rsidR="00250C7D">
        <w:t>programme</w:t>
      </w:r>
      <w:r w:rsidR="005906F8">
        <w:t xml:space="preserve">, </w:t>
      </w:r>
      <w:r w:rsidR="00C510C2">
        <w:t xml:space="preserve">the stack report had </w:t>
      </w:r>
      <w:r w:rsidR="00036259">
        <w:t>returned</w:t>
      </w:r>
      <w:r w:rsidR="00C510C2">
        <w:t xml:space="preserve"> a</w:t>
      </w:r>
      <w:r w:rsidR="00036259">
        <w:t>n</w:t>
      </w:r>
      <w:r w:rsidR="00C510C2">
        <w:t xml:space="preserve"> </w:t>
      </w:r>
      <w:proofErr w:type="spellStart"/>
      <w:r w:rsidR="00C510C2">
        <w:t>IndexError</w:t>
      </w:r>
      <w:proofErr w:type="spellEnd"/>
      <w:r w:rsidR="00C510C2">
        <w:t xml:space="preserve"> regardless of the </w:t>
      </w:r>
      <w:r w:rsidR="006B5B95">
        <w:t>written except statement</w:t>
      </w:r>
      <w:r w:rsidR="00681455">
        <w:t>.</w:t>
      </w:r>
      <w:r w:rsidR="005C4DF9">
        <w:t xml:space="preserve"> This led to the second instance as the solution</w:t>
      </w:r>
      <w:r w:rsidR="000F2E85">
        <w:t xml:space="preserve">, which </w:t>
      </w:r>
      <w:r w:rsidR="00955740">
        <w:t>indicates</w:t>
      </w:r>
      <w:r w:rsidR="00D66C10">
        <w:t xml:space="preserve"> that the </w:t>
      </w:r>
      <w:r w:rsidR="00250C7D">
        <w:t>programme</w:t>
      </w:r>
      <w:r w:rsidR="00D66C10">
        <w:t xml:space="preserve"> would the code would cause either error instead of both, thus </w:t>
      </w:r>
      <w:r w:rsidR="00EB0846">
        <w:t xml:space="preserve">finally </w:t>
      </w:r>
      <w:r w:rsidR="00D812D9">
        <w:t>displaying the expected result.</w:t>
      </w:r>
    </w:p>
    <w:p w:rsidR="00CF2C1A" w:rsidRPr="00AE3F79" w:rsidRDefault="00CF2C1A" w:rsidP="00B37656">
      <w:pPr>
        <w:rPr>
          <w:b/>
        </w:rPr>
      </w:pPr>
      <w:r w:rsidRPr="00AE3F79">
        <w:rPr>
          <w:b/>
        </w:rPr>
        <w:t>Note 2:</w:t>
      </w:r>
    </w:p>
    <w:p w:rsidR="00CF2C1A" w:rsidRDefault="0053693F" w:rsidP="00B37656">
      <w:bookmarkStart w:id="0" w:name="_GoBack"/>
      <w:bookmarkEnd w:id="0"/>
      <w:r w:rsidRPr="00F1469C">
        <w:t>Initial analysis concluded that the time taken for some of the code is constant, yet when the first condition (base case) is not met and the programme exec</w:t>
      </w:r>
      <w:r>
        <w:t>utes the code in lines 14 or 16</w:t>
      </w:r>
      <w:r w:rsidRPr="00F1469C">
        <w:t xml:space="preserve">, the function calls itself thus triggering a recursion. Due to this, the programme </w:t>
      </w:r>
      <w:r>
        <w:t>re-</w:t>
      </w:r>
      <w:r w:rsidRPr="00F1469C">
        <w:t xml:space="preserve">executes the code </w:t>
      </w:r>
      <w:r>
        <w:t xml:space="preserve">before </w:t>
      </w:r>
      <w:r w:rsidRPr="00F1469C">
        <w:t xml:space="preserve">the call until the base case is met, which arguably therefore alters the </w:t>
      </w:r>
      <w:r>
        <w:t>time complexity</w:t>
      </w:r>
      <w:r w:rsidRPr="00F1469C">
        <w:t xml:space="preserve"> of the said code to </w:t>
      </w:r>
      <w:proofErr w:type="gramStart"/>
      <w:r w:rsidRPr="00F1469C">
        <w:rPr>
          <w:b/>
        </w:rPr>
        <w:t>O(</w:t>
      </w:r>
      <w:proofErr w:type="gramEnd"/>
      <w:r w:rsidRPr="00F0136E">
        <w:rPr>
          <w:b/>
        </w:rPr>
        <w:t xml:space="preserve">log </w:t>
      </w:r>
      <w:r w:rsidRPr="00F1469C">
        <w:rPr>
          <w:b/>
        </w:rPr>
        <w:t>n)</w:t>
      </w:r>
      <w:r w:rsidRPr="00F1469C">
        <w:t xml:space="preserve">. Nevertheless, after much consideration, the worst-case scenario is taken in account so the complexity of the programme algorithm would result to </w:t>
      </w:r>
      <w:proofErr w:type="gramStart"/>
      <w:r w:rsidRPr="00F1469C">
        <w:t>O(</w:t>
      </w:r>
      <w:proofErr w:type="gramEnd"/>
      <w:r>
        <w:t xml:space="preserve">log </w:t>
      </w:r>
      <w:r w:rsidRPr="00F1469C">
        <w:t>n) regardless.</w:t>
      </w:r>
    </w:p>
    <w:sectPr w:rsidR="00CF2C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FEC" w:rsidRDefault="00B15FEC" w:rsidP="00B15FEC">
      <w:pPr>
        <w:spacing w:after="0" w:line="240" w:lineRule="auto"/>
      </w:pPr>
      <w:r>
        <w:separator/>
      </w:r>
    </w:p>
  </w:endnote>
  <w:endnote w:type="continuationSeparator" w:id="0">
    <w:p w:rsidR="00B15FEC" w:rsidRDefault="00B15FEC" w:rsidP="00B15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350" w:rsidRDefault="007913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350" w:rsidRDefault="007913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350" w:rsidRDefault="007913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FEC" w:rsidRDefault="00B15FEC" w:rsidP="00B15FEC">
      <w:pPr>
        <w:spacing w:after="0" w:line="240" w:lineRule="auto"/>
      </w:pPr>
      <w:r>
        <w:separator/>
      </w:r>
    </w:p>
  </w:footnote>
  <w:footnote w:type="continuationSeparator" w:id="0">
    <w:p w:rsidR="00B15FEC" w:rsidRDefault="00B15FEC" w:rsidP="00B15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350" w:rsidRDefault="007913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FEC" w:rsidRPr="00B15FEC" w:rsidRDefault="00B15FEC">
    <w:pPr>
      <w:pStyle w:val="Header"/>
      <w:rPr>
        <w:rFonts w:cstheme="minorHAnsi"/>
        <w:b/>
      </w:rPr>
    </w:pPr>
    <w:r w:rsidRPr="00412144">
      <w:rPr>
        <w:rFonts w:cstheme="minorHAnsi"/>
        <w:b/>
      </w:rPr>
      <w:t>210CT Coursework</w:t>
    </w:r>
    <w:r w:rsidRPr="00412144">
      <w:rPr>
        <w:rFonts w:cstheme="minorHAnsi"/>
        <w:b/>
      </w:rPr>
      <w:tab/>
    </w:r>
    <w:r>
      <w:rPr>
        <w:rFonts w:cstheme="minorHAnsi"/>
        <w:b/>
      </w:rPr>
      <w:t>Q6</w:t>
    </w:r>
    <w:r w:rsidR="00B56949">
      <w:rPr>
        <w:rFonts w:cstheme="minorHAnsi"/>
        <w:b/>
      </w:rPr>
      <w:t xml:space="preserve"> </w:t>
    </w:r>
    <w:r>
      <w:rPr>
        <w:rFonts w:cstheme="minorHAnsi"/>
        <w:b/>
      </w:rPr>
      <w:t>– Binary Search Adapted NOTES</w:t>
    </w:r>
    <w:r w:rsidRPr="00412144">
      <w:rPr>
        <w:rFonts w:cstheme="minorHAnsi"/>
        <w:b/>
      </w:rPr>
      <w:tab/>
      <w:t>Nathan Zengamambu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350" w:rsidRDefault="007913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656"/>
    <w:rsid w:val="000044D9"/>
    <w:rsid w:val="00014D34"/>
    <w:rsid w:val="000350DB"/>
    <w:rsid w:val="00036259"/>
    <w:rsid w:val="000519E8"/>
    <w:rsid w:val="00057B7B"/>
    <w:rsid w:val="00074BDD"/>
    <w:rsid w:val="000D58B3"/>
    <w:rsid w:val="000F2E85"/>
    <w:rsid w:val="001160FB"/>
    <w:rsid w:val="001D26BF"/>
    <w:rsid w:val="001D7915"/>
    <w:rsid w:val="00250980"/>
    <w:rsid w:val="00250C7D"/>
    <w:rsid w:val="002E4C40"/>
    <w:rsid w:val="00300D1B"/>
    <w:rsid w:val="00367248"/>
    <w:rsid w:val="00392373"/>
    <w:rsid w:val="003A6C7C"/>
    <w:rsid w:val="003B459F"/>
    <w:rsid w:val="003C3E67"/>
    <w:rsid w:val="003C7B16"/>
    <w:rsid w:val="003D4EE8"/>
    <w:rsid w:val="003E07E8"/>
    <w:rsid w:val="00457291"/>
    <w:rsid w:val="00457EC2"/>
    <w:rsid w:val="004A4E4A"/>
    <w:rsid w:val="004C5AAC"/>
    <w:rsid w:val="00531703"/>
    <w:rsid w:val="0053693F"/>
    <w:rsid w:val="00554301"/>
    <w:rsid w:val="00567C51"/>
    <w:rsid w:val="005906F8"/>
    <w:rsid w:val="005A62E3"/>
    <w:rsid w:val="005C3EB7"/>
    <w:rsid w:val="005C4DF9"/>
    <w:rsid w:val="005D4DB1"/>
    <w:rsid w:val="005E2D8C"/>
    <w:rsid w:val="00613FB1"/>
    <w:rsid w:val="00616004"/>
    <w:rsid w:val="00681455"/>
    <w:rsid w:val="00683A76"/>
    <w:rsid w:val="006B4C80"/>
    <w:rsid w:val="006B5B95"/>
    <w:rsid w:val="006E3B28"/>
    <w:rsid w:val="00705554"/>
    <w:rsid w:val="007059F6"/>
    <w:rsid w:val="00737ADC"/>
    <w:rsid w:val="00755CD9"/>
    <w:rsid w:val="00791350"/>
    <w:rsid w:val="007A6AA5"/>
    <w:rsid w:val="007E06B9"/>
    <w:rsid w:val="008E2122"/>
    <w:rsid w:val="00932802"/>
    <w:rsid w:val="00955740"/>
    <w:rsid w:val="009C6EDF"/>
    <w:rsid w:val="00A44CAA"/>
    <w:rsid w:val="00A74D82"/>
    <w:rsid w:val="00A767B0"/>
    <w:rsid w:val="00A853B9"/>
    <w:rsid w:val="00A86672"/>
    <w:rsid w:val="00AA0F06"/>
    <w:rsid w:val="00AE3F79"/>
    <w:rsid w:val="00B00C15"/>
    <w:rsid w:val="00B15FEC"/>
    <w:rsid w:val="00B249D1"/>
    <w:rsid w:val="00B37656"/>
    <w:rsid w:val="00B41727"/>
    <w:rsid w:val="00B56949"/>
    <w:rsid w:val="00BA08AA"/>
    <w:rsid w:val="00BA2192"/>
    <w:rsid w:val="00C03A9D"/>
    <w:rsid w:val="00C40487"/>
    <w:rsid w:val="00C44663"/>
    <w:rsid w:val="00C5003B"/>
    <w:rsid w:val="00C510C2"/>
    <w:rsid w:val="00C64D5F"/>
    <w:rsid w:val="00C77CCC"/>
    <w:rsid w:val="00C807D7"/>
    <w:rsid w:val="00CF2C1A"/>
    <w:rsid w:val="00D11B5F"/>
    <w:rsid w:val="00D415D9"/>
    <w:rsid w:val="00D66C10"/>
    <w:rsid w:val="00D812D9"/>
    <w:rsid w:val="00DD095A"/>
    <w:rsid w:val="00E828B6"/>
    <w:rsid w:val="00E83658"/>
    <w:rsid w:val="00EB0846"/>
    <w:rsid w:val="00EC0CF0"/>
    <w:rsid w:val="00EF6FBB"/>
    <w:rsid w:val="00F01CCC"/>
    <w:rsid w:val="00F065C5"/>
    <w:rsid w:val="00F36457"/>
    <w:rsid w:val="00F4380F"/>
    <w:rsid w:val="00FA1A4B"/>
    <w:rsid w:val="00FE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6483C510-CC1E-4502-98E6-FCEF68ED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5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FEC"/>
  </w:style>
  <w:style w:type="paragraph" w:styleId="Footer">
    <w:name w:val="footer"/>
    <w:basedOn w:val="Normal"/>
    <w:link w:val="FooterChar"/>
    <w:uiPriority w:val="99"/>
    <w:unhideWhenUsed/>
    <w:rsid w:val="00B15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AD626659.dotm</Template>
  <TotalTime>50</TotalTime>
  <Pages>1</Pages>
  <Words>238</Words>
  <Characters>1363</Characters>
  <Application>Microsoft Office Word</Application>
  <DocSecurity>0</DocSecurity>
  <Lines>11</Lines>
  <Paragraphs>3</Paragraphs>
  <ScaleCrop>false</ScaleCrop>
  <Company>Hewlett-Packard</Company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Zenga</dc:creator>
  <cp:keywords/>
  <dc:description/>
  <cp:lastModifiedBy>Nathan Zengamambu</cp:lastModifiedBy>
  <cp:revision>104</cp:revision>
  <dcterms:created xsi:type="dcterms:W3CDTF">2016-10-29T19:58:00Z</dcterms:created>
  <dcterms:modified xsi:type="dcterms:W3CDTF">2016-12-01T00:25:00Z</dcterms:modified>
</cp:coreProperties>
</file>