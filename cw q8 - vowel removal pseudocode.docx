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  <w:proofErr w:type="gramStart"/>
      <w:r w:rsidRPr="002A281E">
        <w:rPr>
          <w:rFonts w:ascii="Courier New" w:hAnsi="Courier New" w:cs="Courier New"/>
          <w:sz w:val="20"/>
        </w:rPr>
        <w:t>word</w:t>
      </w:r>
      <w:proofErr w:type="gramEnd"/>
      <w:r w:rsidRPr="002A281E">
        <w:rPr>
          <w:rFonts w:ascii="Courier New" w:hAnsi="Courier New" w:cs="Courier New"/>
          <w:sz w:val="20"/>
        </w:rPr>
        <w:t xml:space="preserve"> &lt;- "beautiful"</w:t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1</w:t>
      </w: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>REMOVE_</w:t>
      </w:r>
      <w:proofErr w:type="gramStart"/>
      <w:r w:rsidRPr="002A281E">
        <w:rPr>
          <w:rFonts w:ascii="Courier New" w:hAnsi="Courier New" w:cs="Courier New"/>
          <w:sz w:val="20"/>
        </w:rPr>
        <w:t>VOWEL(</w:t>
      </w:r>
      <w:proofErr w:type="spellStart"/>
      <w:proofErr w:type="gramEnd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>)</w:t>
      </w:r>
    </w:p>
    <w:p w:rsidR="007A0032" w:rsidRPr="002A281E" w:rsidRDefault="007A0032" w:rsidP="007A0032">
      <w:pPr>
        <w:spacing w:after="0"/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 w:rsidRPr="002A281E">
        <w:rPr>
          <w:rFonts w:ascii="Courier New" w:hAnsi="Courier New" w:cs="Courier New"/>
          <w:sz w:val="20"/>
        </w:rPr>
        <w:t>wrd</w:t>
      </w:r>
      <w:proofErr w:type="spellEnd"/>
      <w:proofErr w:type="gramEnd"/>
      <w:r w:rsidRPr="002A281E">
        <w:rPr>
          <w:rFonts w:ascii="Courier New" w:hAnsi="Courier New" w:cs="Courier New"/>
          <w:sz w:val="20"/>
        </w:rPr>
        <w:t xml:space="preserve"> &lt;- String [] </w:t>
      </w:r>
      <w:proofErr w:type="spellStart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1</w:t>
      </w:r>
    </w:p>
    <w:p w:rsidR="007A0032" w:rsidRPr="002A281E" w:rsidRDefault="007A0032" w:rsidP="007A0032">
      <w:pPr>
        <w:spacing w:after="0"/>
        <w:ind w:firstLine="72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For i &lt;- 0 to </w:t>
      </w:r>
      <w:proofErr w:type="gramStart"/>
      <w:r w:rsidRPr="002A281E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>):</w:t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n</w:t>
      </w:r>
    </w:p>
    <w:p w:rsidR="00C27649" w:rsidRPr="002A281E" w:rsidRDefault="00C27649" w:rsidP="007A0032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>If w[i] = "a" OR</w:t>
      </w:r>
    </w:p>
    <w:p w:rsidR="00C27649" w:rsidRPr="002A281E" w:rsidRDefault="00C27649" w:rsidP="00C27649">
      <w:pPr>
        <w:spacing w:after="0"/>
        <w:ind w:left="144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   </w:t>
      </w:r>
      <w:proofErr w:type="gramStart"/>
      <w:r w:rsidRPr="002A281E">
        <w:rPr>
          <w:rFonts w:ascii="Courier New" w:hAnsi="Courier New" w:cs="Courier New"/>
          <w:sz w:val="20"/>
        </w:rPr>
        <w:t>w[</w:t>
      </w:r>
      <w:proofErr w:type="gramEnd"/>
      <w:r w:rsidRPr="002A281E">
        <w:rPr>
          <w:rFonts w:ascii="Courier New" w:hAnsi="Courier New" w:cs="Courier New"/>
          <w:sz w:val="20"/>
        </w:rPr>
        <w:t>i] = "e" OR</w:t>
      </w:r>
    </w:p>
    <w:p w:rsidR="00C27649" w:rsidRPr="002A281E" w:rsidRDefault="00C27649" w:rsidP="00C27649">
      <w:pPr>
        <w:spacing w:after="0"/>
        <w:ind w:left="144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   </w:t>
      </w:r>
      <w:proofErr w:type="gramStart"/>
      <w:r w:rsidR="007A0032" w:rsidRPr="002A281E">
        <w:rPr>
          <w:rFonts w:ascii="Courier New" w:hAnsi="Courier New" w:cs="Courier New"/>
          <w:sz w:val="20"/>
        </w:rPr>
        <w:t>w[</w:t>
      </w:r>
      <w:proofErr w:type="gramEnd"/>
      <w:r w:rsidR="007A0032" w:rsidRPr="002A281E">
        <w:rPr>
          <w:rFonts w:ascii="Courier New" w:hAnsi="Courier New" w:cs="Courier New"/>
          <w:sz w:val="20"/>
        </w:rPr>
        <w:t>i] = "i</w:t>
      </w:r>
      <w:r w:rsidRPr="002A281E">
        <w:rPr>
          <w:rFonts w:ascii="Courier New" w:hAnsi="Courier New" w:cs="Courier New"/>
          <w:sz w:val="20"/>
        </w:rPr>
        <w:t>" OR</w:t>
      </w:r>
    </w:p>
    <w:p w:rsidR="00C27649" w:rsidRPr="002A281E" w:rsidRDefault="00C27649" w:rsidP="00C27649">
      <w:pPr>
        <w:spacing w:after="0"/>
        <w:ind w:left="144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   </w:t>
      </w:r>
      <w:proofErr w:type="gramStart"/>
      <w:r w:rsidRPr="002A281E">
        <w:rPr>
          <w:rFonts w:ascii="Courier New" w:hAnsi="Courier New" w:cs="Courier New"/>
          <w:sz w:val="20"/>
        </w:rPr>
        <w:t>w[</w:t>
      </w:r>
      <w:proofErr w:type="gramEnd"/>
      <w:r w:rsidRPr="002A281E">
        <w:rPr>
          <w:rFonts w:ascii="Courier New" w:hAnsi="Courier New" w:cs="Courier New"/>
          <w:sz w:val="20"/>
        </w:rPr>
        <w:t>i] = "o" OR</w:t>
      </w:r>
    </w:p>
    <w:p w:rsidR="007A0032" w:rsidRPr="002A281E" w:rsidRDefault="00C27649" w:rsidP="00C27649">
      <w:pPr>
        <w:spacing w:after="0"/>
        <w:ind w:left="144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   </w:t>
      </w:r>
      <w:proofErr w:type="gramStart"/>
      <w:r w:rsidR="007A0032" w:rsidRPr="002A281E">
        <w:rPr>
          <w:rFonts w:ascii="Courier New" w:hAnsi="Courier New" w:cs="Courier New"/>
          <w:sz w:val="20"/>
        </w:rPr>
        <w:t>w[</w:t>
      </w:r>
      <w:proofErr w:type="gramEnd"/>
      <w:r w:rsidR="007A0032" w:rsidRPr="002A281E">
        <w:rPr>
          <w:rFonts w:ascii="Courier New" w:hAnsi="Courier New" w:cs="Courier New"/>
          <w:sz w:val="20"/>
        </w:rPr>
        <w:t xml:space="preserve">i] = "u": </w:t>
      </w:r>
      <w:r w:rsidR="007A0032" w:rsidRPr="002A281E">
        <w:rPr>
          <w:rFonts w:ascii="Courier New" w:hAnsi="Courier New" w:cs="Courier New"/>
          <w:sz w:val="20"/>
        </w:rPr>
        <w:tab/>
      </w:r>
      <w:r w:rsidR="007A0032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7A0032" w:rsidRPr="002A281E">
        <w:rPr>
          <w:rFonts w:ascii="Courier New" w:hAnsi="Courier New" w:cs="Courier New"/>
          <w:sz w:val="20"/>
        </w:rPr>
        <w:t>n</w:t>
      </w:r>
    </w:p>
    <w:p w:rsidR="007A0032" w:rsidRPr="002A281E" w:rsidRDefault="007A0032" w:rsidP="007A0032">
      <w:pPr>
        <w:spacing w:after="0"/>
        <w:ind w:left="720" w:firstLine="72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 xml:space="preserve">Remove </w:t>
      </w:r>
      <w:proofErr w:type="spellStart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>[</w:t>
      </w:r>
      <w:proofErr w:type="spellStart"/>
      <w:r w:rsidRPr="002A281E">
        <w:rPr>
          <w:rFonts w:ascii="Courier New" w:hAnsi="Courier New" w:cs="Courier New"/>
          <w:sz w:val="20"/>
        </w:rPr>
        <w:t>i</w:t>
      </w:r>
      <w:proofErr w:type="spellEnd"/>
      <w:r w:rsidRPr="002A281E">
        <w:rPr>
          <w:rFonts w:ascii="Courier New" w:hAnsi="Courier New" w:cs="Courier New"/>
          <w:sz w:val="20"/>
        </w:rPr>
        <w:t>]</w:t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n</w:t>
      </w: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A281E">
        <w:rPr>
          <w:rFonts w:ascii="Courier New" w:hAnsi="Courier New" w:cs="Courier New"/>
          <w:sz w:val="20"/>
        </w:rPr>
        <w:t>wrd</w:t>
      </w:r>
      <w:proofErr w:type="spellEnd"/>
      <w:proofErr w:type="gramEnd"/>
      <w:r w:rsidRPr="002A281E">
        <w:rPr>
          <w:rFonts w:ascii="Courier New" w:hAnsi="Courier New" w:cs="Courier New"/>
          <w:sz w:val="20"/>
        </w:rPr>
        <w:t xml:space="preserve"> = String </w:t>
      </w:r>
      <w:proofErr w:type="spellStart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1</w:t>
      </w: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ab/>
        <w:t xml:space="preserve">Return </w:t>
      </w:r>
      <w:proofErr w:type="spellStart"/>
      <w:r w:rsidRPr="002A281E">
        <w:rPr>
          <w:rFonts w:ascii="Courier New" w:hAnsi="Courier New" w:cs="Courier New"/>
          <w:sz w:val="20"/>
        </w:rPr>
        <w:t>wrd</w:t>
      </w:r>
      <w:proofErr w:type="spellEnd"/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>1</w:t>
      </w: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</w:p>
    <w:p w:rsidR="007A0032" w:rsidRPr="002A281E" w:rsidRDefault="007A0032" w:rsidP="007A0032">
      <w:pPr>
        <w:spacing w:after="0"/>
        <w:rPr>
          <w:rFonts w:ascii="Courier New" w:hAnsi="Courier New" w:cs="Courier New"/>
          <w:sz w:val="20"/>
        </w:rPr>
      </w:pPr>
      <w:r w:rsidRPr="002A281E">
        <w:rPr>
          <w:rFonts w:ascii="Courier New" w:hAnsi="Courier New" w:cs="Courier New"/>
          <w:sz w:val="20"/>
        </w:rPr>
        <w:t>PRINT REMOVE_</w:t>
      </w:r>
      <w:proofErr w:type="gramStart"/>
      <w:r w:rsidRPr="002A281E">
        <w:rPr>
          <w:rFonts w:ascii="Courier New" w:hAnsi="Courier New" w:cs="Courier New"/>
          <w:sz w:val="20"/>
        </w:rPr>
        <w:t>VOWEL(</w:t>
      </w:r>
      <w:proofErr w:type="gramEnd"/>
      <w:r w:rsidRPr="002A281E">
        <w:rPr>
          <w:rFonts w:ascii="Courier New" w:hAnsi="Courier New" w:cs="Courier New"/>
          <w:sz w:val="20"/>
        </w:rPr>
        <w:t>word)</w:t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Pr="002A281E">
        <w:rPr>
          <w:rFonts w:ascii="Courier New" w:hAnsi="Courier New" w:cs="Courier New"/>
          <w:sz w:val="20"/>
        </w:rPr>
        <w:tab/>
      </w:r>
      <w:r w:rsidR="00C27649" w:rsidRPr="002A281E">
        <w:rPr>
          <w:rFonts w:ascii="Courier New" w:hAnsi="Courier New" w:cs="Courier New"/>
          <w:sz w:val="20"/>
        </w:rPr>
        <w:t>1</w:t>
      </w:r>
    </w:p>
    <w:p w:rsidR="007A0032" w:rsidRPr="007A0032" w:rsidRDefault="007A0032" w:rsidP="007A0032">
      <w:pPr>
        <w:spacing w:after="0"/>
        <w:rPr>
          <w:rFonts w:ascii="Courier New" w:hAnsi="Courier New" w:cs="Courier New"/>
        </w:rPr>
      </w:pPr>
    </w:p>
    <w:p w:rsidR="00640729" w:rsidRDefault="00A016BE" w:rsidP="00D80698">
      <w:pPr>
        <w:spacing w:after="0"/>
        <w:rPr>
          <w:rFonts w:cs="Courier New"/>
        </w:rPr>
      </w:pPr>
      <w:r w:rsidRPr="00282661">
        <w:rPr>
          <w:rFonts w:cs="Courier New"/>
          <w:b/>
        </w:rPr>
        <w:t>Runtime bound</w:t>
      </w:r>
      <w:r w:rsidRPr="00282661">
        <w:rPr>
          <w:rFonts w:cs="Courier New"/>
        </w:rPr>
        <w:t xml:space="preserve">: </w:t>
      </w:r>
      <w:proofErr w:type="gramStart"/>
      <w:r w:rsidR="00515815" w:rsidRPr="00282661">
        <w:rPr>
          <w:rFonts w:cs="Courier New"/>
        </w:rPr>
        <w:t>f(</w:t>
      </w:r>
      <w:proofErr w:type="gramEnd"/>
      <w:r w:rsidR="00515815" w:rsidRPr="00282661">
        <w:rPr>
          <w:rFonts w:cs="Courier New"/>
        </w:rPr>
        <w:t xml:space="preserve">n) = </w:t>
      </w:r>
      <w:r w:rsidR="00C27649">
        <w:rPr>
          <w:rFonts w:cs="Courier New"/>
        </w:rPr>
        <w:t>3n + 5</w:t>
      </w:r>
      <w:r w:rsidR="003E59D0">
        <w:rPr>
          <w:rFonts w:cs="Courier New"/>
        </w:rPr>
        <w:tab/>
      </w:r>
    </w:p>
    <w:p w:rsidR="00AD59D3" w:rsidRPr="00282661" w:rsidRDefault="009573BB" w:rsidP="00640729">
      <w:pPr>
        <w:spacing w:after="0"/>
        <w:rPr>
          <w:rFonts w:cs="Courier New"/>
        </w:rPr>
      </w:pPr>
      <w:r>
        <w:rPr>
          <w:rFonts w:cstheme="minorHAnsi"/>
          <w:b/>
        </w:rPr>
        <w:t>Complexity</w:t>
      </w:r>
      <w:bookmarkStart w:id="0" w:name="_GoBack"/>
      <w:bookmarkEnd w:id="0"/>
      <w:r w:rsidR="00640729" w:rsidRPr="00640729">
        <w:rPr>
          <w:rFonts w:cs="Courier New"/>
          <w:b/>
        </w:rPr>
        <w:t>:</w:t>
      </w:r>
      <w:r w:rsidR="00640729">
        <w:rPr>
          <w:rFonts w:cs="Courier New"/>
        </w:rPr>
        <w:t xml:space="preserve"> </w:t>
      </w:r>
      <w:r w:rsidR="00A016BE" w:rsidRPr="00282661">
        <w:rPr>
          <w:rFonts w:cs="Courier New"/>
        </w:rPr>
        <w:t>O(n)</w:t>
      </w:r>
    </w:p>
    <w:sectPr w:rsidR="00AD59D3" w:rsidRPr="002826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49" w:rsidRDefault="00623749" w:rsidP="004A11FE">
      <w:pPr>
        <w:spacing w:after="0" w:line="240" w:lineRule="auto"/>
      </w:pPr>
      <w:r>
        <w:separator/>
      </w:r>
    </w:p>
  </w:endnote>
  <w:endnote w:type="continuationSeparator" w:id="0">
    <w:p w:rsidR="00623749" w:rsidRDefault="00623749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49" w:rsidRDefault="00623749" w:rsidP="004A11FE">
      <w:pPr>
        <w:spacing w:after="0" w:line="240" w:lineRule="auto"/>
      </w:pPr>
      <w:r>
        <w:separator/>
      </w:r>
    </w:p>
  </w:footnote>
  <w:footnote w:type="continuationSeparator" w:id="0">
    <w:p w:rsidR="00623749" w:rsidRDefault="00623749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E72DA7">
      <w:rPr>
        <w:rFonts w:cstheme="minorHAnsi"/>
        <w:b/>
      </w:rPr>
      <w:t>8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</w:t>
    </w:r>
    <w:r w:rsidR="00E72DA7">
      <w:rPr>
        <w:rFonts w:cstheme="minorHAnsi"/>
        <w:b/>
      </w:rPr>
      <w:t>Removing all vowels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D5816"/>
    <w:rsid w:val="000E466A"/>
    <w:rsid w:val="00175AE1"/>
    <w:rsid w:val="001B7CAA"/>
    <w:rsid w:val="001C7003"/>
    <w:rsid w:val="001F503E"/>
    <w:rsid w:val="0020500C"/>
    <w:rsid w:val="00235D0F"/>
    <w:rsid w:val="00282661"/>
    <w:rsid w:val="002A281E"/>
    <w:rsid w:val="002B34F2"/>
    <w:rsid w:val="003074A8"/>
    <w:rsid w:val="00346486"/>
    <w:rsid w:val="003C59C4"/>
    <w:rsid w:val="003D5468"/>
    <w:rsid w:val="003E59D0"/>
    <w:rsid w:val="003F34A1"/>
    <w:rsid w:val="00461011"/>
    <w:rsid w:val="004A11FE"/>
    <w:rsid w:val="004C5C33"/>
    <w:rsid w:val="00515815"/>
    <w:rsid w:val="005F6A07"/>
    <w:rsid w:val="00623749"/>
    <w:rsid w:val="00640729"/>
    <w:rsid w:val="00666C86"/>
    <w:rsid w:val="006E370C"/>
    <w:rsid w:val="00750916"/>
    <w:rsid w:val="007809B1"/>
    <w:rsid w:val="007A0032"/>
    <w:rsid w:val="007A21E4"/>
    <w:rsid w:val="007A3B33"/>
    <w:rsid w:val="00807FAE"/>
    <w:rsid w:val="00835781"/>
    <w:rsid w:val="00851FCB"/>
    <w:rsid w:val="008A41BF"/>
    <w:rsid w:val="008C3967"/>
    <w:rsid w:val="00915752"/>
    <w:rsid w:val="009573BB"/>
    <w:rsid w:val="009602B1"/>
    <w:rsid w:val="0096626E"/>
    <w:rsid w:val="00991B37"/>
    <w:rsid w:val="00A016BE"/>
    <w:rsid w:val="00A52014"/>
    <w:rsid w:val="00A564DF"/>
    <w:rsid w:val="00A803E0"/>
    <w:rsid w:val="00AD59D3"/>
    <w:rsid w:val="00B54D3F"/>
    <w:rsid w:val="00B65D31"/>
    <w:rsid w:val="00B91FFB"/>
    <w:rsid w:val="00BB660B"/>
    <w:rsid w:val="00C27649"/>
    <w:rsid w:val="00C51FD8"/>
    <w:rsid w:val="00C63A7C"/>
    <w:rsid w:val="00CF1C68"/>
    <w:rsid w:val="00D4481B"/>
    <w:rsid w:val="00D80698"/>
    <w:rsid w:val="00D81869"/>
    <w:rsid w:val="00DD352C"/>
    <w:rsid w:val="00E603FD"/>
    <w:rsid w:val="00E72DA7"/>
    <w:rsid w:val="00E86A96"/>
    <w:rsid w:val="00EA5069"/>
    <w:rsid w:val="00EB276A"/>
    <w:rsid w:val="00ED2191"/>
    <w:rsid w:val="00F11131"/>
    <w:rsid w:val="00F425D8"/>
    <w:rsid w:val="00F61C01"/>
    <w:rsid w:val="00F6525A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CF1C984.dotm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11</cp:revision>
  <dcterms:created xsi:type="dcterms:W3CDTF">2016-11-08T12:50:00Z</dcterms:created>
  <dcterms:modified xsi:type="dcterms:W3CDTF">2016-11-10T18:21:00Z</dcterms:modified>
</cp:coreProperties>
</file>