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5387"/>
        <w:gridCol w:w="1559"/>
      </w:tblGrid>
      <w:tr w:rsidR="002E41FF" w:rsidTr="001E5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7" w:type="dxa"/>
          </w:tcPr>
          <w:p w:rsidR="002E41FF" w:rsidRPr="00E12B42" w:rsidRDefault="002E41FF" w:rsidP="001E5C65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E12B42">
              <w:rPr>
                <w:rFonts w:asciiTheme="minorHAnsi" w:hAnsiTheme="minorHAnsi" w:cstheme="minorHAnsi"/>
                <w:i w:val="0"/>
                <w:sz w:val="22"/>
              </w:rPr>
              <w:t>Pseudocode</w:t>
            </w:r>
          </w:p>
        </w:tc>
        <w:tc>
          <w:tcPr>
            <w:tcW w:w="1559" w:type="dxa"/>
          </w:tcPr>
          <w:p w:rsidR="002E41FF" w:rsidRPr="00E12B42" w:rsidRDefault="002E41FF" w:rsidP="001E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12B42">
              <w:rPr>
                <w:rFonts w:asciiTheme="minorHAnsi" w:hAnsiTheme="minorHAnsi" w:cstheme="minorHAnsi"/>
                <w:sz w:val="22"/>
              </w:rPr>
              <w:t>Time of cost</w:t>
            </w:r>
          </w:p>
        </w:tc>
      </w:tr>
      <w:tr w:rsidR="002E41FF" w:rsidTr="001E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2E41FF" w:rsidRPr="00C70CDF" w:rsidRDefault="002E41F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C70CDF">
              <w:rPr>
                <w:rFonts w:ascii="Courier New" w:hAnsi="Courier New" w:cs="Courier New"/>
                <w:i w:val="0"/>
              </w:rPr>
              <w:t xml:space="preserve">number &lt;- </w:t>
            </w:r>
            <w:r>
              <w:rPr>
                <w:rFonts w:ascii="Courier New" w:hAnsi="Courier New" w:cs="Courier New"/>
                <w:i w:val="0"/>
              </w:rPr>
              <w:t>any given integer value</w:t>
            </w:r>
          </w:p>
          <w:p w:rsidR="002E41FF" w:rsidRPr="00C70CDF" w:rsidRDefault="002E41FF" w:rsidP="001E5C65">
            <w:pPr>
              <w:jc w:val="left"/>
              <w:rPr>
                <w:rFonts w:ascii="Courier New" w:hAnsi="Courier New" w:cs="Courier New"/>
                <w:i w:val="0"/>
              </w:rPr>
            </w:pPr>
          </w:p>
          <w:p w:rsidR="002E41FF" w:rsidRPr="00C70CDF" w:rsidRDefault="002E41F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C70CDF">
              <w:rPr>
                <w:rFonts w:ascii="Courier New" w:hAnsi="Courier New" w:cs="Courier New"/>
                <w:i w:val="0"/>
              </w:rPr>
              <w:t>IS_PRIME(</w:t>
            </w:r>
            <w:proofErr w:type="spellStart"/>
            <w:r w:rsidRPr="00C70CDF">
              <w:rPr>
                <w:rFonts w:ascii="Courier New" w:hAnsi="Courier New" w:cs="Courier New"/>
                <w:i w:val="0"/>
              </w:rPr>
              <w:t>num</w:t>
            </w:r>
            <w:proofErr w:type="spellEnd"/>
            <w:r w:rsidRPr="00C70CDF">
              <w:rPr>
                <w:rFonts w:ascii="Courier New" w:hAnsi="Courier New" w:cs="Courier New"/>
                <w:i w:val="0"/>
              </w:rPr>
              <w:t>, test &lt;- number)</w:t>
            </w:r>
          </w:p>
          <w:p w:rsidR="002E41FF" w:rsidRPr="00C70CDF" w:rsidRDefault="002E41FF" w:rsidP="001E5C65">
            <w:pPr>
              <w:ind w:firstLine="720"/>
              <w:jc w:val="left"/>
              <w:rPr>
                <w:rFonts w:ascii="Courier New" w:hAnsi="Courier New" w:cs="Courier New"/>
                <w:i w:val="0"/>
              </w:rPr>
            </w:pPr>
            <w:r w:rsidRPr="00C70CDF">
              <w:rPr>
                <w:rFonts w:ascii="Courier New" w:hAnsi="Courier New" w:cs="Courier New"/>
                <w:i w:val="0"/>
              </w:rPr>
              <w:t xml:space="preserve">If </w:t>
            </w:r>
            <w:proofErr w:type="spellStart"/>
            <w:r w:rsidRPr="00C70CDF">
              <w:rPr>
                <w:rFonts w:ascii="Courier New" w:hAnsi="Courier New" w:cs="Courier New"/>
                <w:i w:val="0"/>
              </w:rPr>
              <w:t>num</w:t>
            </w:r>
            <w:proofErr w:type="spellEnd"/>
            <w:r w:rsidRPr="00C70CDF">
              <w:rPr>
                <w:rFonts w:ascii="Courier New" w:hAnsi="Courier New" w:cs="Courier New"/>
                <w:i w:val="0"/>
              </w:rPr>
              <w:t xml:space="preserve"> ≤ 2 OR test = 1 {</w:t>
            </w:r>
          </w:p>
          <w:p w:rsidR="002E41FF" w:rsidRPr="00C70CDF" w:rsidRDefault="002E41FF" w:rsidP="001E5C65">
            <w:pPr>
              <w:ind w:firstLine="720"/>
              <w:jc w:val="left"/>
              <w:rPr>
                <w:rFonts w:ascii="Courier New" w:hAnsi="Courier New" w:cs="Courier New"/>
                <w:i w:val="0"/>
              </w:rPr>
            </w:pPr>
            <w:r w:rsidRPr="00C70CDF">
              <w:rPr>
                <w:rFonts w:ascii="Courier New" w:hAnsi="Courier New" w:cs="Courier New"/>
                <w:i w:val="0"/>
              </w:rPr>
              <w:tab/>
              <w:t>Return TRUE</w:t>
            </w:r>
          </w:p>
          <w:p w:rsidR="002E41FF" w:rsidRPr="00C70CDF" w:rsidRDefault="002E41FF" w:rsidP="001E5C65">
            <w:pPr>
              <w:ind w:firstLine="720"/>
              <w:jc w:val="left"/>
              <w:rPr>
                <w:rFonts w:ascii="Courier New" w:hAnsi="Courier New" w:cs="Courier New"/>
                <w:i w:val="0"/>
              </w:rPr>
            </w:pPr>
            <w:r w:rsidRPr="00C70CDF">
              <w:rPr>
                <w:rFonts w:ascii="Courier New" w:hAnsi="Courier New" w:cs="Courier New"/>
                <w:i w:val="0"/>
              </w:rPr>
              <w:t xml:space="preserve">} Else If </w:t>
            </w:r>
            <w:proofErr w:type="spellStart"/>
            <w:r w:rsidRPr="00C70CDF">
              <w:rPr>
                <w:rFonts w:ascii="Courier New" w:hAnsi="Courier New" w:cs="Courier New"/>
                <w:i w:val="0"/>
              </w:rPr>
              <w:t>num</w:t>
            </w:r>
            <w:proofErr w:type="spellEnd"/>
            <w:r w:rsidRPr="00C70CDF">
              <w:rPr>
                <w:rFonts w:ascii="Courier New" w:hAnsi="Courier New" w:cs="Courier New"/>
                <w:i w:val="0"/>
              </w:rPr>
              <w:t xml:space="preserve"> mod test = 0 {</w:t>
            </w:r>
          </w:p>
          <w:p w:rsidR="002E41FF" w:rsidRPr="00C70CDF" w:rsidRDefault="002E41FF" w:rsidP="001E5C65">
            <w:pPr>
              <w:ind w:firstLine="720"/>
              <w:jc w:val="left"/>
              <w:rPr>
                <w:rFonts w:ascii="Courier New" w:hAnsi="Courier New" w:cs="Courier New"/>
                <w:i w:val="0"/>
              </w:rPr>
            </w:pPr>
            <w:r w:rsidRPr="00C70CDF">
              <w:rPr>
                <w:rFonts w:ascii="Courier New" w:hAnsi="Courier New" w:cs="Courier New"/>
                <w:i w:val="0"/>
              </w:rPr>
              <w:tab/>
              <w:t>Return IS_PRIME(</w:t>
            </w:r>
            <w:proofErr w:type="spellStart"/>
            <w:r w:rsidRPr="00C70CDF">
              <w:rPr>
                <w:rFonts w:ascii="Courier New" w:hAnsi="Courier New" w:cs="Courier New"/>
                <w:i w:val="0"/>
              </w:rPr>
              <w:t>num</w:t>
            </w:r>
            <w:proofErr w:type="spellEnd"/>
            <w:r w:rsidRPr="00C70CDF">
              <w:rPr>
                <w:rFonts w:ascii="Courier New" w:hAnsi="Courier New" w:cs="Courier New"/>
                <w:i w:val="0"/>
              </w:rPr>
              <w:t>, test-1)</w:t>
            </w:r>
          </w:p>
          <w:p w:rsidR="002E41FF" w:rsidRPr="00C70CDF" w:rsidRDefault="002E41FF" w:rsidP="001E5C65">
            <w:pPr>
              <w:ind w:firstLine="720"/>
              <w:jc w:val="left"/>
              <w:rPr>
                <w:rFonts w:ascii="Courier New" w:hAnsi="Courier New" w:cs="Courier New"/>
                <w:i w:val="0"/>
              </w:rPr>
            </w:pPr>
            <w:r w:rsidRPr="00C70CDF">
              <w:rPr>
                <w:rFonts w:ascii="Courier New" w:hAnsi="Courier New" w:cs="Courier New"/>
                <w:i w:val="0"/>
              </w:rPr>
              <w:t>}</w:t>
            </w:r>
          </w:p>
          <w:p w:rsidR="002E41FF" w:rsidRPr="00C70CDF" w:rsidRDefault="002E41FF" w:rsidP="001E5C65">
            <w:pPr>
              <w:ind w:firstLine="720"/>
              <w:jc w:val="left"/>
              <w:rPr>
                <w:rFonts w:ascii="Courier New" w:hAnsi="Courier New" w:cs="Courier New"/>
                <w:i w:val="0"/>
              </w:rPr>
            </w:pPr>
            <w:r w:rsidRPr="00C70CDF">
              <w:rPr>
                <w:rFonts w:ascii="Courier New" w:hAnsi="Courier New" w:cs="Courier New"/>
                <w:i w:val="0"/>
              </w:rPr>
              <w:t>Return FALSE</w:t>
            </w:r>
          </w:p>
          <w:p w:rsidR="002E41FF" w:rsidRPr="00C70CDF" w:rsidRDefault="002E41FF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C70CDF">
              <w:rPr>
                <w:rFonts w:ascii="Courier New" w:hAnsi="Courier New" w:cs="Courier New"/>
                <w:i w:val="0"/>
              </w:rPr>
              <w:t>}</w:t>
            </w:r>
          </w:p>
          <w:p w:rsidR="002E41FF" w:rsidRPr="00C70CDF" w:rsidRDefault="002E41FF" w:rsidP="001E5C65">
            <w:pPr>
              <w:jc w:val="left"/>
              <w:rPr>
                <w:rFonts w:ascii="Courier New" w:hAnsi="Courier New" w:cs="Courier New"/>
                <w:i w:val="0"/>
              </w:rPr>
            </w:pPr>
          </w:p>
          <w:p w:rsidR="002E41FF" w:rsidRPr="00F8292D" w:rsidRDefault="002E41FF" w:rsidP="001E5C65">
            <w:pPr>
              <w:jc w:val="left"/>
              <w:rPr>
                <w:rFonts w:ascii="Courier New" w:hAnsi="Courier New" w:cs="Courier New"/>
              </w:rPr>
            </w:pPr>
            <w:r w:rsidRPr="00C70CDF">
              <w:rPr>
                <w:rFonts w:ascii="Courier New" w:hAnsi="Courier New" w:cs="Courier New"/>
                <w:i w:val="0"/>
              </w:rPr>
              <w:t>PRINT IS_PRIME(number)</w:t>
            </w:r>
          </w:p>
          <w:p w:rsidR="002E41FF" w:rsidRPr="004A0D21" w:rsidRDefault="002E41FF" w:rsidP="001E5C65">
            <w:pPr>
              <w:jc w:val="left"/>
              <w:rPr>
                <w:rFonts w:ascii="Courier New" w:hAnsi="Courier New" w:cs="Courier New"/>
                <w:i w:val="0"/>
              </w:rPr>
            </w:pPr>
          </w:p>
        </w:tc>
        <w:tc>
          <w:tcPr>
            <w:tcW w:w="1559" w:type="dxa"/>
          </w:tcPr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:rsidR="002E41FF" w:rsidRPr="008D6E12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2E41FF" w:rsidTr="001E5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2E41FF" w:rsidRPr="00E12B42" w:rsidRDefault="002E41FF" w:rsidP="001E5C65">
            <w:pPr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Theme="minorHAnsi" w:hAnsiTheme="minorHAnsi" w:cstheme="minorHAnsi"/>
                <w:b/>
                <w:i w:val="0"/>
                <w:sz w:val="22"/>
              </w:rPr>
              <w:t>Runtime bound:</w:t>
            </w:r>
          </w:p>
        </w:tc>
        <w:tc>
          <w:tcPr>
            <w:tcW w:w="1559" w:type="dxa"/>
          </w:tcPr>
          <w:p w:rsidR="002E41FF" w:rsidRPr="004A0D21" w:rsidRDefault="002E41FF" w:rsidP="001E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912C2">
              <w:rPr>
                <w:rFonts w:asciiTheme="minorHAnsi" w:hAnsiTheme="minorHAnsi" w:cstheme="minorHAnsi"/>
                <w:sz w:val="22"/>
              </w:rPr>
              <w:t>f(n) = 6 + n</w:t>
            </w:r>
          </w:p>
        </w:tc>
      </w:tr>
      <w:tr w:rsidR="002E41FF" w:rsidTr="001E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2E41FF" w:rsidRPr="00E12B42" w:rsidRDefault="002E41FF" w:rsidP="001E5C65">
            <w:pPr>
              <w:rPr>
                <w:rFonts w:ascii="Courier New" w:hAnsi="Courier New" w:cs="Courier New"/>
                <w:i w:val="0"/>
              </w:rPr>
            </w:pPr>
            <w:r>
              <w:rPr>
                <w:rFonts w:asciiTheme="minorHAnsi" w:hAnsiTheme="minorHAnsi" w:cstheme="minorHAnsi"/>
                <w:b/>
                <w:i w:val="0"/>
                <w:sz w:val="22"/>
              </w:rPr>
              <w:t>Complexity</w:t>
            </w:r>
            <w:r w:rsidRPr="00E12B42">
              <w:rPr>
                <w:rFonts w:asciiTheme="minorHAnsi" w:hAnsiTheme="minorHAnsi" w:cstheme="minorHAnsi"/>
                <w:b/>
                <w:i w:val="0"/>
                <w:sz w:val="22"/>
              </w:rPr>
              <w:t>:</w:t>
            </w:r>
          </w:p>
        </w:tc>
        <w:tc>
          <w:tcPr>
            <w:tcW w:w="1559" w:type="dxa"/>
          </w:tcPr>
          <w:p w:rsidR="002E41FF" w:rsidRDefault="002E41FF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8D6E12">
              <w:rPr>
                <w:rFonts w:asciiTheme="minorHAnsi" w:hAnsiTheme="minorHAnsi" w:cstheme="minorHAnsi"/>
                <w:sz w:val="22"/>
              </w:rPr>
              <w:t>O(n)</w:t>
            </w:r>
          </w:p>
        </w:tc>
      </w:tr>
    </w:tbl>
    <w:p w:rsidR="00AD59D3" w:rsidRPr="00282661" w:rsidRDefault="00AD59D3" w:rsidP="00D80698">
      <w:pPr>
        <w:spacing w:after="0"/>
        <w:rPr>
          <w:rFonts w:cs="Courier New"/>
        </w:rPr>
      </w:pPr>
      <w:bookmarkStart w:id="0" w:name="_GoBack"/>
      <w:bookmarkEnd w:id="0"/>
    </w:p>
    <w:p w:rsidR="00AD59D3" w:rsidRPr="00282661" w:rsidRDefault="00AD59D3" w:rsidP="00D80698">
      <w:pPr>
        <w:spacing w:after="0"/>
        <w:rPr>
          <w:rFonts w:cs="Courier New"/>
        </w:rPr>
      </w:pPr>
      <w:r w:rsidRPr="00282661">
        <w:rPr>
          <w:rFonts w:cs="Courier New"/>
          <w:b/>
        </w:rPr>
        <w:t>Note</w:t>
      </w:r>
      <w:r w:rsidRPr="00282661">
        <w:rPr>
          <w:rFonts w:cs="Courier New"/>
        </w:rPr>
        <w:t xml:space="preserve">: if a </w:t>
      </w:r>
      <w:r w:rsidR="004C5C33" w:rsidRPr="00282661">
        <w:rPr>
          <w:rFonts w:cs="Courier New"/>
        </w:rPr>
        <w:t xml:space="preserve">specifically </w:t>
      </w:r>
      <w:r w:rsidRPr="00282661">
        <w:rPr>
          <w:rFonts w:cs="Courier New"/>
        </w:rPr>
        <w:t>large integer value</w:t>
      </w:r>
      <w:r w:rsidR="00CF1C68" w:rsidRPr="00282661">
        <w:rPr>
          <w:rFonts w:cs="Courier New"/>
        </w:rPr>
        <w:t xml:space="preserve"> is entered</w:t>
      </w:r>
      <w:r w:rsidR="004C5C33" w:rsidRPr="00282661">
        <w:rPr>
          <w:rFonts w:cs="Courier New"/>
        </w:rPr>
        <w:t xml:space="preserve">, the program </w:t>
      </w:r>
      <w:r w:rsidR="00D4481B" w:rsidRPr="00282661">
        <w:rPr>
          <w:rFonts w:cs="Courier New"/>
        </w:rPr>
        <w:t>returns a recursion error</w:t>
      </w:r>
      <w:r w:rsidR="007A3B33" w:rsidRPr="00282661">
        <w:rPr>
          <w:rFonts w:cs="Courier New"/>
        </w:rPr>
        <w:t xml:space="preserve"> in the stack</w:t>
      </w:r>
      <w:r w:rsidR="00F11131" w:rsidRPr="00282661">
        <w:rPr>
          <w:rFonts w:cs="Courier New"/>
        </w:rPr>
        <w:t xml:space="preserve">, as the language, in which the code is implemented, </w:t>
      </w:r>
      <w:r w:rsidR="0096626E" w:rsidRPr="00282661">
        <w:rPr>
          <w:rFonts w:cs="Courier New"/>
        </w:rPr>
        <w:t xml:space="preserve">has a </w:t>
      </w:r>
      <w:r w:rsidR="007809B1" w:rsidRPr="00282661">
        <w:rPr>
          <w:rFonts w:cs="Courier New"/>
        </w:rPr>
        <w:t xml:space="preserve">recursion </w:t>
      </w:r>
      <w:r w:rsidR="0096626E" w:rsidRPr="00282661">
        <w:rPr>
          <w:rFonts w:cs="Courier New"/>
        </w:rPr>
        <w:t>limit</w:t>
      </w:r>
      <w:r w:rsidR="003F34A1" w:rsidRPr="00282661">
        <w:rPr>
          <w:rFonts w:cs="Courier New"/>
        </w:rPr>
        <w:t xml:space="preserve">. The try-except statement </w:t>
      </w:r>
      <w:r w:rsidR="003C59C4" w:rsidRPr="00282661">
        <w:rPr>
          <w:rFonts w:cs="Courier New"/>
        </w:rPr>
        <w:t>resolves this by return False by default</w:t>
      </w:r>
      <w:r w:rsidR="008C3967" w:rsidRPr="00282661">
        <w:rPr>
          <w:rFonts w:cs="Courier New"/>
        </w:rPr>
        <w:t>,</w:t>
      </w:r>
      <w:r w:rsidR="003C59C4" w:rsidRPr="00282661">
        <w:rPr>
          <w:rFonts w:cs="Courier New"/>
        </w:rPr>
        <w:t xml:space="preserve"> if a recursion error is </w:t>
      </w:r>
      <w:r w:rsidR="00DD352C" w:rsidRPr="00282661">
        <w:rPr>
          <w:rFonts w:cs="Courier New"/>
        </w:rPr>
        <w:t>detected</w:t>
      </w:r>
      <w:r w:rsidR="008C3967" w:rsidRPr="00282661">
        <w:rPr>
          <w:rFonts w:cs="Courier New"/>
        </w:rPr>
        <w:t>.</w:t>
      </w:r>
    </w:p>
    <w:sectPr w:rsidR="00AD59D3" w:rsidRPr="0028266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46D" w:rsidRDefault="00AC646D" w:rsidP="004A11FE">
      <w:pPr>
        <w:spacing w:after="0" w:line="240" w:lineRule="auto"/>
      </w:pPr>
      <w:r>
        <w:separator/>
      </w:r>
    </w:p>
  </w:endnote>
  <w:endnote w:type="continuationSeparator" w:id="0">
    <w:p w:rsidR="00AC646D" w:rsidRDefault="00AC646D" w:rsidP="004A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46D" w:rsidRDefault="00AC646D" w:rsidP="004A11FE">
      <w:pPr>
        <w:spacing w:after="0" w:line="240" w:lineRule="auto"/>
      </w:pPr>
      <w:r>
        <w:separator/>
      </w:r>
    </w:p>
  </w:footnote>
  <w:footnote w:type="continuationSeparator" w:id="0">
    <w:p w:rsidR="00AC646D" w:rsidRDefault="00AC646D" w:rsidP="004A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1FE" w:rsidRPr="004A11FE" w:rsidRDefault="004A11FE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>
      <w:rPr>
        <w:rFonts w:cstheme="minorHAnsi"/>
        <w:b/>
      </w:rPr>
      <w:t>Q</w:t>
    </w:r>
    <w:r w:rsidR="00175AE1">
      <w:rPr>
        <w:rFonts w:cstheme="minorHAnsi"/>
        <w:b/>
      </w:rPr>
      <w:t>7</w:t>
    </w:r>
    <w:r>
      <w:rPr>
        <w:rFonts w:cstheme="minorHAnsi"/>
        <w:b/>
      </w:rPr>
      <w:t xml:space="preserve"> Pseudocode</w:t>
    </w:r>
    <w:r w:rsidR="00B65D31">
      <w:rPr>
        <w:rFonts w:cstheme="minorHAnsi"/>
        <w:b/>
      </w:rPr>
      <w:t xml:space="preserve"> – </w:t>
    </w:r>
    <w:r w:rsidR="00175AE1">
      <w:rPr>
        <w:rFonts w:cstheme="minorHAnsi"/>
        <w:b/>
      </w:rPr>
      <w:t>Checking prime numbers</w:t>
    </w:r>
    <w:r w:rsidRPr="00412144">
      <w:rPr>
        <w:rFonts w:cstheme="minorHAnsi"/>
        <w:b/>
      </w:rPr>
      <w:tab/>
      <w:t>Nathan Zengamambu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3F"/>
    <w:rsid w:val="0001570C"/>
    <w:rsid w:val="000D5816"/>
    <w:rsid w:val="000E466A"/>
    <w:rsid w:val="00175AE1"/>
    <w:rsid w:val="001B7CAA"/>
    <w:rsid w:val="001C7003"/>
    <w:rsid w:val="001F503E"/>
    <w:rsid w:val="0020500C"/>
    <w:rsid w:val="00235D0F"/>
    <w:rsid w:val="00282661"/>
    <w:rsid w:val="002B34F2"/>
    <w:rsid w:val="002E41FF"/>
    <w:rsid w:val="003074A8"/>
    <w:rsid w:val="00346486"/>
    <w:rsid w:val="00385477"/>
    <w:rsid w:val="003C59C4"/>
    <w:rsid w:val="003D5468"/>
    <w:rsid w:val="003F34A1"/>
    <w:rsid w:val="00461011"/>
    <w:rsid w:val="004A11FE"/>
    <w:rsid w:val="004C5C33"/>
    <w:rsid w:val="00515815"/>
    <w:rsid w:val="005F6A07"/>
    <w:rsid w:val="00666C86"/>
    <w:rsid w:val="006C3075"/>
    <w:rsid w:val="006E370C"/>
    <w:rsid w:val="007809B1"/>
    <w:rsid w:val="007A21E4"/>
    <w:rsid w:val="007A3B33"/>
    <w:rsid w:val="00807FAE"/>
    <w:rsid w:val="00835781"/>
    <w:rsid w:val="00851FCB"/>
    <w:rsid w:val="008A41BF"/>
    <w:rsid w:val="008C3967"/>
    <w:rsid w:val="00915752"/>
    <w:rsid w:val="009602B1"/>
    <w:rsid w:val="0096626E"/>
    <w:rsid w:val="00991B37"/>
    <w:rsid w:val="00A016BE"/>
    <w:rsid w:val="00A52014"/>
    <w:rsid w:val="00A564DF"/>
    <w:rsid w:val="00AC646D"/>
    <w:rsid w:val="00AD59D3"/>
    <w:rsid w:val="00B54D3F"/>
    <w:rsid w:val="00B65D31"/>
    <w:rsid w:val="00B91FFB"/>
    <w:rsid w:val="00BB660B"/>
    <w:rsid w:val="00C51FD8"/>
    <w:rsid w:val="00C63A7C"/>
    <w:rsid w:val="00CF1C68"/>
    <w:rsid w:val="00D4481B"/>
    <w:rsid w:val="00D80698"/>
    <w:rsid w:val="00D81869"/>
    <w:rsid w:val="00DD352C"/>
    <w:rsid w:val="00E603FD"/>
    <w:rsid w:val="00E86A96"/>
    <w:rsid w:val="00EA5069"/>
    <w:rsid w:val="00EB276A"/>
    <w:rsid w:val="00ED2191"/>
    <w:rsid w:val="00F11131"/>
    <w:rsid w:val="00F61C01"/>
    <w:rsid w:val="00F6525A"/>
    <w:rsid w:val="00F8292D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3C065DAE-7E79-4B8D-BA4B-6A4C7B1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11FE"/>
  </w:style>
  <w:style w:type="paragraph" w:styleId="Footer">
    <w:name w:val="footer"/>
    <w:basedOn w:val="Normal"/>
    <w:link w:val="FooterChar"/>
    <w:uiPriority w:val="99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FE"/>
  </w:style>
  <w:style w:type="table" w:styleId="GridTable3-Accent5">
    <w:name w:val="Grid Table 3 Accent 5"/>
    <w:basedOn w:val="TableNormal"/>
    <w:uiPriority w:val="48"/>
    <w:rsid w:val="002E41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DDACE7D4.dotm</Template>
  <TotalTime>34</TotalTime>
  <Pages>1</Pages>
  <Words>108</Words>
  <Characters>472</Characters>
  <Application>Microsoft Office Word</Application>
  <DocSecurity>0</DocSecurity>
  <Lines>36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</dc:creator>
  <cp:keywords/>
  <dc:description/>
  <cp:lastModifiedBy>Nathan Zengamambu</cp:lastModifiedBy>
  <cp:revision>42</cp:revision>
  <dcterms:created xsi:type="dcterms:W3CDTF">2016-11-08T12:19:00Z</dcterms:created>
  <dcterms:modified xsi:type="dcterms:W3CDTF">2016-11-27T23:13:00Z</dcterms:modified>
</cp:coreProperties>
</file>