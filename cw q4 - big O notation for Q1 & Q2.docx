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04A6" w14:textId="3EFD5EF9" w:rsidR="009E0F68" w:rsidRDefault="009E0F68" w:rsidP="009E0F68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Q</w:t>
      </w:r>
      <w:r w:rsidRPr="00C00130">
        <w:rPr>
          <w:rFonts w:asciiTheme="minorHAnsi" w:hAnsiTheme="minorHAnsi" w:cstheme="minorHAnsi"/>
          <w:b/>
          <w:sz w:val="22"/>
        </w:rPr>
        <w:t>1</w:t>
      </w:r>
      <w:r>
        <w:rPr>
          <w:rFonts w:asciiTheme="minorHAnsi" w:hAnsiTheme="minorHAnsi" w:cstheme="minorHAnsi"/>
          <w:b/>
          <w:sz w:val="22"/>
        </w:rPr>
        <w:t>.</w:t>
      </w:r>
    </w:p>
    <w:tbl>
      <w:tblPr>
        <w:tblStyle w:val="GridTable3-Accent5"/>
        <w:tblW w:w="5000" w:type="pct"/>
        <w:tblLook w:val="04A0" w:firstRow="1" w:lastRow="0" w:firstColumn="1" w:lastColumn="0" w:noHBand="0" w:noVBand="1"/>
      </w:tblPr>
      <w:tblGrid>
        <w:gridCol w:w="6097"/>
        <w:gridCol w:w="2209"/>
      </w:tblGrid>
      <w:tr w:rsidR="0096554A" w14:paraId="48E71587" w14:textId="77777777" w:rsidTr="00CC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0" w:type="pct"/>
          </w:tcPr>
          <w:p w14:paraId="2D31FB3A" w14:textId="77777777" w:rsidR="0096554A" w:rsidRPr="00E12B42" w:rsidRDefault="0096554A" w:rsidP="001E5C65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E12B42">
              <w:rPr>
                <w:rFonts w:asciiTheme="minorHAnsi" w:hAnsiTheme="minorHAnsi" w:cstheme="minorHAnsi"/>
                <w:i w:val="0"/>
                <w:sz w:val="22"/>
              </w:rPr>
              <w:t>Pseudocode</w:t>
            </w:r>
          </w:p>
        </w:tc>
        <w:tc>
          <w:tcPr>
            <w:tcW w:w="1330" w:type="pct"/>
          </w:tcPr>
          <w:p w14:paraId="717FA4ED" w14:textId="77777777" w:rsidR="0096554A" w:rsidRPr="00E12B42" w:rsidRDefault="0096554A" w:rsidP="001E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12B42">
              <w:rPr>
                <w:rFonts w:asciiTheme="minorHAnsi" w:hAnsiTheme="minorHAnsi" w:cstheme="minorHAnsi"/>
                <w:sz w:val="22"/>
              </w:rPr>
              <w:t>Time of cost</w:t>
            </w:r>
          </w:p>
        </w:tc>
      </w:tr>
      <w:tr w:rsidR="0096554A" w14:paraId="66283D49" w14:textId="77777777" w:rsidTr="00CC5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pct"/>
          </w:tcPr>
          <w:p w14:paraId="6431B894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>from random import *</w:t>
            </w:r>
          </w:p>
          <w:p w14:paraId="6282EC1E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>input1 = [5,3,8,6,1,9,2,7]</w:t>
            </w:r>
          </w:p>
          <w:p w14:paraId="53A91962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>print(input1)</w:t>
            </w:r>
          </w:p>
          <w:p w14:paraId="193FA051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</w:t>
            </w:r>
          </w:p>
          <w:p w14:paraId="38F6037D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proofErr w:type="spellStart"/>
            <w:r w:rsidRPr="00E12B42">
              <w:rPr>
                <w:rFonts w:ascii="Courier New" w:hAnsi="Courier New" w:cs="Courier New"/>
                <w:i w:val="0"/>
              </w:rPr>
              <w:t>def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shuff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(L):</w:t>
            </w:r>
          </w:p>
          <w:p w14:paraId="50F0B7DD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for 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 xml:space="preserve"> in range(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len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(L)):</w:t>
            </w:r>
          </w:p>
          <w:p w14:paraId="3DCA70E0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    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iRandom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 xml:space="preserve"> = 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randint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(0,len(L)-1)</w:t>
            </w:r>
          </w:p>
          <w:p w14:paraId="1A59282E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    temp = L[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]</w:t>
            </w:r>
          </w:p>
          <w:p w14:paraId="69672847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    L[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] = L[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iRandom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]</w:t>
            </w:r>
          </w:p>
          <w:p w14:paraId="35811525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    L[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iRandom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] = temp</w:t>
            </w:r>
          </w:p>
          <w:p w14:paraId="3414EEC1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 xml:space="preserve">    return L</w:t>
            </w:r>
          </w:p>
          <w:p w14:paraId="22183270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14:paraId="1553C1BD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E12B42">
              <w:rPr>
                <w:rFonts w:ascii="Courier New" w:hAnsi="Courier New" w:cs="Courier New"/>
                <w:i w:val="0"/>
              </w:rPr>
              <w:t>print(</w:t>
            </w:r>
            <w:proofErr w:type="spellStart"/>
            <w:r w:rsidRPr="00E12B42">
              <w:rPr>
                <w:rFonts w:ascii="Courier New" w:hAnsi="Courier New" w:cs="Courier New"/>
                <w:i w:val="0"/>
              </w:rPr>
              <w:t>shuff</w:t>
            </w:r>
            <w:proofErr w:type="spellEnd"/>
            <w:r w:rsidRPr="00E12B42">
              <w:rPr>
                <w:rFonts w:ascii="Courier New" w:hAnsi="Courier New" w:cs="Courier New"/>
                <w:i w:val="0"/>
              </w:rPr>
              <w:t>(input1))</w:t>
            </w:r>
          </w:p>
          <w:p w14:paraId="493C3B56" w14:textId="77777777" w:rsidR="0096554A" w:rsidRPr="00E12B42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14:paraId="26BD3D9E" w14:textId="77777777" w:rsidR="0096554A" w:rsidRPr="00E12B42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Runtime bound:</w:t>
            </w:r>
          </w:p>
          <w:p w14:paraId="44F1950A" w14:textId="77777777" w:rsidR="0096554A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</w:p>
          <w:p w14:paraId="02EF74C8" w14:textId="77777777" w:rsidR="0096554A" w:rsidRPr="00364818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</w:rPr>
              <w:t>Complexity</w:t>
            </w:r>
            <w:r w:rsidRPr="00E12B42">
              <w:rPr>
                <w:rFonts w:asciiTheme="minorHAnsi" w:hAnsiTheme="minorHAnsi" w:cstheme="minorHAnsi"/>
                <w:b/>
                <w:i w:val="0"/>
                <w:sz w:val="22"/>
              </w:rPr>
              <w:t>:</w:t>
            </w:r>
          </w:p>
        </w:tc>
        <w:tc>
          <w:tcPr>
            <w:tcW w:w="1330" w:type="pct"/>
          </w:tcPr>
          <w:p w14:paraId="375FCF75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71A69B30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F9C6F8F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F7082D0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2A573271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6E36DA76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4967D0A9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2EBCBD89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19BFF7F4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7498148B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09590E96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8914E29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3970412E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28143BA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540FEB05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</w:p>
          <w:p w14:paraId="01B7FE5B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= </w:t>
            </w:r>
            <w:r w:rsidRPr="008D6E12">
              <w:rPr>
                <w:rFonts w:asciiTheme="minorHAnsi" w:hAnsiTheme="minorHAnsi" w:cstheme="minorHAnsi"/>
                <w:sz w:val="22"/>
              </w:rPr>
              <w:t xml:space="preserve">1 + 1 + n + n + n + n + n + 1 + </w:t>
            </w:r>
            <w:r>
              <w:rPr>
                <w:rFonts w:asciiTheme="minorHAnsi" w:hAnsiTheme="minorHAnsi" w:cstheme="minorHAnsi"/>
                <w:sz w:val="22"/>
              </w:rPr>
              <w:t>1</w:t>
            </w:r>
          </w:p>
          <w:p w14:paraId="0AA58CE1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= </w:t>
            </w:r>
            <w:r w:rsidRPr="008D6E12">
              <w:rPr>
                <w:rFonts w:asciiTheme="minorHAnsi" w:hAnsiTheme="minorHAnsi" w:cstheme="minorHAnsi"/>
                <w:sz w:val="22"/>
              </w:rPr>
              <w:t>5n + 1</w:t>
            </w:r>
          </w:p>
          <w:p w14:paraId="0C1A407A" w14:textId="77777777" w:rsidR="0096554A" w:rsidRPr="008D6E12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 w:rsidRPr="008D6E12">
              <w:rPr>
                <w:rFonts w:asciiTheme="minorHAnsi" w:hAnsiTheme="minorHAnsi" w:cstheme="minorHAnsi"/>
                <w:sz w:val="22"/>
              </w:rPr>
              <w:t>O(n)</w:t>
            </w:r>
            <w:bookmarkStart w:id="0" w:name="_GoBack"/>
            <w:bookmarkEnd w:id="0"/>
          </w:p>
        </w:tc>
      </w:tr>
    </w:tbl>
    <w:p w14:paraId="57BC36A5" w14:textId="77777777" w:rsidR="00FE6684" w:rsidRDefault="00FE6684" w:rsidP="00FE6684">
      <w:pPr>
        <w:rPr>
          <w:rFonts w:asciiTheme="minorHAnsi" w:hAnsiTheme="minorHAnsi" w:cstheme="minorHAnsi"/>
          <w:sz w:val="22"/>
        </w:rPr>
      </w:pPr>
    </w:p>
    <w:p w14:paraId="2DDA0539" w14:textId="1DC0AD0C" w:rsidR="00FE6684" w:rsidRDefault="00FE6684" w:rsidP="00FE6684">
      <w:pPr>
        <w:rPr>
          <w:rFonts w:asciiTheme="minorHAnsi" w:hAnsiTheme="minorHAnsi" w:cstheme="minorHAnsi"/>
          <w:b/>
          <w:sz w:val="22"/>
        </w:rPr>
      </w:pPr>
      <w:r w:rsidRPr="00FE6684">
        <w:rPr>
          <w:rFonts w:asciiTheme="minorHAnsi" w:hAnsiTheme="minorHAnsi" w:cstheme="minorHAnsi"/>
          <w:b/>
          <w:sz w:val="22"/>
        </w:rPr>
        <w:t>Q2.</w:t>
      </w:r>
    </w:p>
    <w:tbl>
      <w:tblPr>
        <w:tblStyle w:val="GridTable3-Accent5"/>
        <w:tblW w:w="5000" w:type="pct"/>
        <w:tblLook w:val="04A0" w:firstRow="1" w:lastRow="0" w:firstColumn="1" w:lastColumn="0" w:noHBand="0" w:noVBand="1"/>
      </w:tblPr>
      <w:tblGrid>
        <w:gridCol w:w="6066"/>
        <w:gridCol w:w="2230"/>
      </w:tblGrid>
      <w:tr w:rsidR="000D1B46" w14:paraId="63171C73" w14:textId="77777777" w:rsidTr="0096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6" w:type="pct"/>
          </w:tcPr>
          <w:p w14:paraId="04CC1DF4" w14:textId="77777777" w:rsidR="0096554A" w:rsidRPr="00E12B42" w:rsidRDefault="0096554A" w:rsidP="001E5C65">
            <w:pPr>
              <w:jc w:val="left"/>
              <w:rPr>
                <w:rFonts w:asciiTheme="minorHAnsi" w:hAnsiTheme="minorHAnsi" w:cstheme="minorHAnsi"/>
                <w:i w:val="0"/>
              </w:rPr>
            </w:pPr>
            <w:r w:rsidRPr="00E12B42">
              <w:rPr>
                <w:rFonts w:asciiTheme="minorHAnsi" w:hAnsiTheme="minorHAnsi" w:cstheme="minorHAnsi"/>
                <w:i w:val="0"/>
                <w:sz w:val="22"/>
              </w:rPr>
              <w:t>Pseudocode</w:t>
            </w:r>
          </w:p>
        </w:tc>
        <w:tc>
          <w:tcPr>
            <w:tcW w:w="1344" w:type="pct"/>
          </w:tcPr>
          <w:p w14:paraId="25A5C22E" w14:textId="77777777" w:rsidR="0096554A" w:rsidRPr="00E12B42" w:rsidRDefault="0096554A" w:rsidP="001E5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12B42">
              <w:rPr>
                <w:rFonts w:asciiTheme="minorHAnsi" w:hAnsiTheme="minorHAnsi" w:cstheme="minorHAnsi"/>
                <w:sz w:val="22"/>
              </w:rPr>
              <w:t>Time of cost</w:t>
            </w:r>
          </w:p>
        </w:tc>
      </w:tr>
      <w:tr w:rsidR="0096554A" w14:paraId="080BE3FC" w14:textId="77777777" w:rsidTr="00965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6" w:type="pct"/>
          </w:tcPr>
          <w:p w14:paraId="08AB5B65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proofErr w:type="spellStart"/>
            <w:r w:rsidRPr="003354F8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 xml:space="preserve"> =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int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(input("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: "))</w:t>
            </w:r>
          </w:p>
          <w:p w14:paraId="30DDEF95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14:paraId="4D3D0251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proofErr w:type="spellStart"/>
            <w:r w:rsidRPr="003354F8">
              <w:rPr>
                <w:rFonts w:ascii="Courier New" w:hAnsi="Courier New" w:cs="Courier New"/>
                <w:i w:val="0"/>
              </w:rPr>
              <w:t>def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trailingZero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(t):</w:t>
            </w:r>
          </w:p>
          <w:p w14:paraId="388EB970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def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 xml:space="preserve"> fact(n):</w:t>
            </w:r>
          </w:p>
          <w:p w14:paraId="566CD9A0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if n == 1:</w:t>
            </w:r>
          </w:p>
          <w:p w14:paraId="28E5A418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    return n</w:t>
            </w:r>
          </w:p>
          <w:p w14:paraId="0CD505D0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else:</w:t>
            </w:r>
          </w:p>
          <w:p w14:paraId="634CAEEA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    return n * fact(n-1)</w:t>
            </w:r>
          </w:p>
          <w:p w14:paraId="0FDF233F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count = 0</w:t>
            </w:r>
          </w:p>
          <w:p w14:paraId="7E57F25D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factAns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 xml:space="preserve"> =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str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(fact(t))[::-1]</w:t>
            </w:r>
          </w:p>
          <w:p w14:paraId="0EF9C8C2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</w:t>
            </w:r>
            <w:r>
              <w:rPr>
                <w:rFonts w:ascii="Courier New" w:hAnsi="Courier New" w:cs="Courier New"/>
                <w:i w:val="0"/>
              </w:rPr>
              <w:t xml:space="preserve">   for </w:t>
            </w:r>
            <w:proofErr w:type="spellStart"/>
            <w:r>
              <w:rPr>
                <w:rFonts w:ascii="Courier New" w:hAnsi="Courier New" w:cs="Courier New"/>
                <w:i w:val="0"/>
              </w:rPr>
              <w:t>i</w:t>
            </w:r>
            <w:proofErr w:type="spellEnd"/>
            <w:r>
              <w:rPr>
                <w:rFonts w:ascii="Courier New" w:hAnsi="Courier New" w:cs="Courier New"/>
                <w:i w:val="0"/>
              </w:rPr>
              <w:t xml:space="preserve"> in range(</w:t>
            </w:r>
            <w:proofErr w:type="spellStart"/>
            <w:r>
              <w:rPr>
                <w:rFonts w:ascii="Courier New" w:hAnsi="Courier New" w:cs="Courier New"/>
                <w:i w:val="0"/>
              </w:rPr>
              <w:t>len</w:t>
            </w:r>
            <w:proofErr w:type="spellEnd"/>
            <w:r>
              <w:rPr>
                <w:rFonts w:ascii="Courier New" w:hAnsi="Courier New" w:cs="Courier New"/>
                <w:i w:val="0"/>
              </w:rPr>
              <w:t>(</w:t>
            </w:r>
            <w:proofErr w:type="spellStart"/>
            <w:r>
              <w:rPr>
                <w:rFonts w:ascii="Courier New" w:hAnsi="Courier New" w:cs="Courier New"/>
                <w:i w:val="0"/>
              </w:rPr>
              <w:t>factAns</w:t>
            </w:r>
            <w:proofErr w:type="spellEnd"/>
            <w:r>
              <w:rPr>
                <w:rFonts w:ascii="Courier New" w:hAnsi="Courier New" w:cs="Courier New"/>
                <w:i w:val="0"/>
              </w:rPr>
              <w:t>)):</w:t>
            </w:r>
          </w:p>
          <w:p w14:paraId="1F976E67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if 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factAns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[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i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] != "0":</w:t>
            </w:r>
          </w:p>
          <w:p w14:paraId="0F733A8A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    break</w:t>
            </w:r>
          </w:p>
          <w:p w14:paraId="529980CC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else:</w:t>
            </w:r>
          </w:p>
          <w:p w14:paraId="65EEE295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        count+=1</w:t>
            </w:r>
          </w:p>
          <w:p w14:paraId="18774B1E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 xml:space="preserve">    return count</w:t>
            </w:r>
          </w:p>
          <w:p w14:paraId="33898156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14:paraId="3D338600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  <w:r w:rsidRPr="003354F8">
              <w:rPr>
                <w:rFonts w:ascii="Courier New" w:hAnsi="Courier New" w:cs="Courier New"/>
                <w:i w:val="0"/>
              </w:rPr>
              <w:t>print(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trailingZero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(</w:t>
            </w:r>
            <w:proofErr w:type="spellStart"/>
            <w:r w:rsidRPr="003354F8">
              <w:rPr>
                <w:rFonts w:ascii="Courier New" w:hAnsi="Courier New" w:cs="Courier New"/>
                <w:i w:val="0"/>
              </w:rPr>
              <w:t>num</w:t>
            </w:r>
            <w:proofErr w:type="spellEnd"/>
            <w:r w:rsidRPr="003354F8">
              <w:rPr>
                <w:rFonts w:ascii="Courier New" w:hAnsi="Courier New" w:cs="Courier New"/>
                <w:i w:val="0"/>
              </w:rPr>
              <w:t>))</w:t>
            </w:r>
          </w:p>
          <w:p w14:paraId="7CA88BF5" w14:textId="77777777" w:rsidR="0096554A" w:rsidRPr="003354F8" w:rsidRDefault="0096554A" w:rsidP="001E5C65">
            <w:pPr>
              <w:jc w:val="left"/>
              <w:rPr>
                <w:rFonts w:ascii="Courier New" w:hAnsi="Courier New" w:cs="Courier New"/>
                <w:i w:val="0"/>
              </w:rPr>
            </w:pPr>
          </w:p>
          <w:p w14:paraId="690E2DAA" w14:textId="77777777" w:rsidR="0096554A" w:rsidRPr="003354F8" w:rsidRDefault="0096554A" w:rsidP="001E5C65">
            <w:pPr>
              <w:rPr>
                <w:rFonts w:asciiTheme="minorHAnsi" w:hAnsiTheme="minorHAnsi" w:cstheme="minorHAnsi"/>
                <w:i w:val="0"/>
                <w:sz w:val="22"/>
              </w:rPr>
            </w:pPr>
            <w:r w:rsidRPr="003354F8">
              <w:rPr>
                <w:rFonts w:asciiTheme="minorHAnsi" w:hAnsiTheme="minorHAnsi" w:cstheme="minorHAnsi"/>
                <w:b/>
                <w:i w:val="0"/>
                <w:sz w:val="22"/>
              </w:rPr>
              <w:t>Runtime bound:</w:t>
            </w:r>
          </w:p>
          <w:p w14:paraId="5FFAAFBE" w14:textId="77777777" w:rsidR="0096554A" w:rsidRPr="003354F8" w:rsidRDefault="0096554A" w:rsidP="001E5C65">
            <w:pPr>
              <w:rPr>
                <w:rFonts w:asciiTheme="minorHAnsi" w:hAnsiTheme="minorHAnsi" w:cstheme="minorHAnsi"/>
                <w:i w:val="0"/>
                <w:sz w:val="22"/>
              </w:rPr>
            </w:pPr>
          </w:p>
          <w:p w14:paraId="2F34F5D3" w14:textId="77777777" w:rsidR="0096554A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</w:p>
          <w:p w14:paraId="1DC7656A" w14:textId="77777777" w:rsidR="0096554A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</w:p>
          <w:p w14:paraId="058A4B1C" w14:textId="77777777" w:rsidR="0096554A" w:rsidRPr="0023142A" w:rsidRDefault="0096554A" w:rsidP="001E5C65">
            <w:pPr>
              <w:rPr>
                <w:rFonts w:asciiTheme="minorHAnsi" w:hAnsiTheme="minorHAnsi" w:cstheme="minorHAnsi"/>
                <w:b/>
                <w:i w:val="0"/>
                <w:sz w:val="22"/>
              </w:rPr>
            </w:pPr>
            <w:r w:rsidRPr="003354F8">
              <w:rPr>
                <w:rFonts w:asciiTheme="minorHAnsi" w:hAnsiTheme="minorHAnsi" w:cstheme="minorHAnsi"/>
                <w:b/>
                <w:i w:val="0"/>
                <w:sz w:val="22"/>
              </w:rPr>
              <w:t>Complexity:</w:t>
            </w:r>
          </w:p>
        </w:tc>
        <w:tc>
          <w:tcPr>
            <w:tcW w:w="1344" w:type="pct"/>
          </w:tcPr>
          <w:p w14:paraId="25701C1C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354F8">
              <w:rPr>
                <w:rFonts w:ascii="Courier New" w:hAnsi="Courier New" w:cs="Courier New"/>
              </w:rPr>
              <w:t>1</w:t>
            </w:r>
          </w:p>
          <w:p w14:paraId="58F314B8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006EB9AE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32D5EBBA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53C11C28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2620ADA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4726F5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22AE7613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19F46E21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1319671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655E90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29E9C1A2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07B63F7E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AE7DDE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421F9739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</w:p>
          <w:p w14:paraId="50F93CFF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4A5F3EF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6D8BBD83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4F23271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7A85E998" w14:textId="77777777" w:rsidR="0096554A" w:rsidRPr="003354F8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= </w:t>
            </w:r>
            <w:r w:rsidRPr="003354F8">
              <w:rPr>
                <w:rFonts w:asciiTheme="minorHAnsi" w:hAnsiTheme="minorHAnsi" w:cstheme="minorHAnsi"/>
                <w:sz w:val="22"/>
              </w:rPr>
              <w:t>2n + 2n? + 6</w:t>
            </w:r>
          </w:p>
          <w:p w14:paraId="7E5F7688" w14:textId="77777777" w:rsidR="0096554A" w:rsidRPr="003354F8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3354F8">
              <w:rPr>
                <w:rFonts w:asciiTheme="minorHAnsi" w:hAnsiTheme="minorHAnsi" w:cstheme="minorHAnsi"/>
                <w:sz w:val="22"/>
              </w:rPr>
              <w:t>= 2n + 2mn + 6</w:t>
            </w:r>
          </w:p>
          <w:p w14:paraId="2F534B99" w14:textId="77777777" w:rsidR="0096554A" w:rsidRPr="003354F8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3354F8">
              <w:rPr>
                <w:rFonts w:asciiTheme="minorHAnsi" w:hAnsiTheme="minorHAnsi" w:cstheme="minorHAnsi"/>
                <w:sz w:val="22"/>
              </w:rPr>
              <w:t>= 2n + 2n + 6</w:t>
            </w:r>
          </w:p>
          <w:p w14:paraId="298800BA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3354F8">
              <w:rPr>
                <w:rFonts w:asciiTheme="minorHAnsi" w:hAnsiTheme="minorHAnsi" w:cstheme="minorHAnsi"/>
                <w:sz w:val="22"/>
              </w:rPr>
              <w:t>= 4n + 6</w:t>
            </w:r>
          </w:p>
          <w:p w14:paraId="6190B8BC" w14:textId="77777777" w:rsidR="0096554A" w:rsidRDefault="0096554A" w:rsidP="001E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O(n)</w:t>
            </w:r>
          </w:p>
        </w:tc>
      </w:tr>
    </w:tbl>
    <w:p w14:paraId="367CBBE6" w14:textId="2D648842" w:rsidR="00136A0C" w:rsidRPr="00F11C91" w:rsidRDefault="00136A0C" w:rsidP="0096554A">
      <w:pPr>
        <w:ind w:left="4320" w:firstLine="720"/>
      </w:pPr>
    </w:p>
    <w:sectPr w:rsidR="00136A0C" w:rsidRPr="00F11C91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76EB9" w14:textId="77777777" w:rsidR="005B7BD2" w:rsidRDefault="005B7BD2" w:rsidP="00B60A5C">
      <w:r>
        <w:separator/>
      </w:r>
    </w:p>
  </w:endnote>
  <w:endnote w:type="continuationSeparator" w:id="0">
    <w:p w14:paraId="30B38415" w14:textId="77777777" w:rsidR="005B7BD2" w:rsidRDefault="005B7BD2" w:rsidP="00B60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206C9" w14:textId="77777777" w:rsidR="005B7BD2" w:rsidRDefault="005B7BD2" w:rsidP="00B60A5C">
      <w:r>
        <w:separator/>
      </w:r>
    </w:p>
  </w:footnote>
  <w:footnote w:type="continuationSeparator" w:id="0">
    <w:p w14:paraId="56A67ED6" w14:textId="77777777" w:rsidR="005B7BD2" w:rsidRDefault="005B7BD2" w:rsidP="00B60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43C90" w14:textId="3360DEE8" w:rsidR="00412144" w:rsidRPr="00412144" w:rsidRDefault="00412144">
    <w:pPr>
      <w:pStyle w:val="Header"/>
      <w:rPr>
        <w:rFonts w:asciiTheme="minorHAnsi" w:hAnsiTheme="minorHAnsi" w:cstheme="minorHAnsi"/>
        <w:b/>
        <w:sz w:val="22"/>
        <w:szCs w:val="22"/>
      </w:rPr>
    </w:pPr>
    <w:r w:rsidRPr="00412144">
      <w:rPr>
        <w:rFonts w:asciiTheme="minorHAnsi" w:hAnsiTheme="minorHAnsi" w:cstheme="minorHAnsi"/>
        <w:b/>
        <w:sz w:val="22"/>
        <w:szCs w:val="22"/>
      </w:rPr>
      <w:t>210CT Coursework</w:t>
    </w:r>
    <w:r w:rsidRPr="00412144">
      <w:rPr>
        <w:rFonts w:asciiTheme="minorHAnsi" w:hAnsiTheme="minorHAnsi" w:cstheme="minorHAnsi"/>
        <w:b/>
        <w:sz w:val="22"/>
        <w:szCs w:val="22"/>
      </w:rPr>
      <w:tab/>
    </w:r>
    <w:r w:rsidR="00281AF1">
      <w:rPr>
        <w:rFonts w:asciiTheme="minorHAnsi" w:hAnsiTheme="minorHAnsi" w:cstheme="minorHAnsi"/>
        <w:b/>
        <w:sz w:val="22"/>
        <w:szCs w:val="22"/>
      </w:rPr>
      <w:t>Q4</w:t>
    </w:r>
    <w:r w:rsidR="008C0EBF">
      <w:rPr>
        <w:rFonts w:asciiTheme="minorHAnsi" w:hAnsiTheme="minorHAnsi" w:cstheme="minorHAnsi"/>
        <w:b/>
        <w:sz w:val="22"/>
        <w:szCs w:val="22"/>
      </w:rPr>
      <w:t>:</w:t>
    </w:r>
    <w:r w:rsidR="008C0EBF" w:rsidRPr="008C0EBF">
      <w:rPr>
        <w:rFonts w:asciiTheme="minorHAnsi" w:hAnsiTheme="minorHAnsi" w:cstheme="minorHAnsi"/>
        <w:b/>
        <w:sz w:val="22"/>
        <w:szCs w:val="22"/>
      </w:rPr>
      <w:t xml:space="preserve"> </w:t>
    </w:r>
    <w:proofErr w:type="spellStart"/>
    <w:r w:rsidR="008C0EBF" w:rsidRPr="00412144">
      <w:rPr>
        <w:rFonts w:asciiTheme="minorHAnsi" w:hAnsiTheme="minorHAnsi" w:cstheme="minorHAnsi"/>
        <w:b/>
        <w:sz w:val="22"/>
        <w:szCs w:val="22"/>
      </w:rPr>
      <w:t>BigO</w:t>
    </w:r>
    <w:proofErr w:type="spellEnd"/>
    <w:r w:rsidR="008C0EBF" w:rsidRPr="00412144">
      <w:rPr>
        <w:rFonts w:asciiTheme="minorHAnsi" w:hAnsiTheme="minorHAnsi" w:cstheme="minorHAnsi"/>
        <w:b/>
        <w:sz w:val="22"/>
        <w:szCs w:val="22"/>
      </w:rPr>
      <w:t xml:space="preserve"> Notation</w:t>
    </w:r>
    <w:r w:rsidR="00281AF1">
      <w:rPr>
        <w:rFonts w:asciiTheme="minorHAnsi" w:hAnsiTheme="minorHAnsi" w:cstheme="minorHAnsi"/>
        <w:b/>
        <w:sz w:val="22"/>
        <w:szCs w:val="22"/>
      </w:rPr>
      <w:t xml:space="preserve"> for Q1 and Q2</w:t>
    </w:r>
    <w:r w:rsidRPr="00412144">
      <w:rPr>
        <w:rFonts w:asciiTheme="minorHAnsi" w:hAnsiTheme="minorHAnsi" w:cstheme="minorHAnsi"/>
        <w:b/>
        <w:sz w:val="22"/>
        <w:szCs w:val="22"/>
      </w:rPr>
      <w:tab/>
      <w:t>Nathan Zengamambu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9E"/>
    <w:rsid w:val="0008661F"/>
    <w:rsid w:val="000C32D4"/>
    <w:rsid w:val="000D1B46"/>
    <w:rsid w:val="000E5D0E"/>
    <w:rsid w:val="000F06DC"/>
    <w:rsid w:val="0010095D"/>
    <w:rsid w:val="0011098C"/>
    <w:rsid w:val="001156CA"/>
    <w:rsid w:val="00136A0C"/>
    <w:rsid w:val="00281AF1"/>
    <w:rsid w:val="002E28FF"/>
    <w:rsid w:val="00335B0B"/>
    <w:rsid w:val="003649AD"/>
    <w:rsid w:val="00380E95"/>
    <w:rsid w:val="003C3CE5"/>
    <w:rsid w:val="003F6AC7"/>
    <w:rsid w:val="00412144"/>
    <w:rsid w:val="0041255A"/>
    <w:rsid w:val="004126F2"/>
    <w:rsid w:val="005B7BD2"/>
    <w:rsid w:val="005C4B2C"/>
    <w:rsid w:val="006065CB"/>
    <w:rsid w:val="00661125"/>
    <w:rsid w:val="006F139F"/>
    <w:rsid w:val="00726EF0"/>
    <w:rsid w:val="00737739"/>
    <w:rsid w:val="00745ACC"/>
    <w:rsid w:val="007F3E28"/>
    <w:rsid w:val="0083174B"/>
    <w:rsid w:val="008403AE"/>
    <w:rsid w:val="0086501A"/>
    <w:rsid w:val="0086737C"/>
    <w:rsid w:val="00875807"/>
    <w:rsid w:val="00882B73"/>
    <w:rsid w:val="008C0EBF"/>
    <w:rsid w:val="008E5A3F"/>
    <w:rsid w:val="00946A29"/>
    <w:rsid w:val="0096554A"/>
    <w:rsid w:val="00996692"/>
    <w:rsid w:val="009E0F68"/>
    <w:rsid w:val="009E55DE"/>
    <w:rsid w:val="00A30A9C"/>
    <w:rsid w:val="00A47AD5"/>
    <w:rsid w:val="00AF4331"/>
    <w:rsid w:val="00B325FB"/>
    <w:rsid w:val="00B372BB"/>
    <w:rsid w:val="00B60A5C"/>
    <w:rsid w:val="00BC3297"/>
    <w:rsid w:val="00C00130"/>
    <w:rsid w:val="00C735E3"/>
    <w:rsid w:val="00CC4E36"/>
    <w:rsid w:val="00CC5E07"/>
    <w:rsid w:val="00DC1F02"/>
    <w:rsid w:val="00E313DD"/>
    <w:rsid w:val="00E35DDC"/>
    <w:rsid w:val="00E41658"/>
    <w:rsid w:val="00E453AD"/>
    <w:rsid w:val="00EC5E76"/>
    <w:rsid w:val="00EF439E"/>
    <w:rsid w:val="00F11C91"/>
    <w:rsid w:val="00F26D65"/>
    <w:rsid w:val="00F338A5"/>
    <w:rsid w:val="00F42588"/>
    <w:rsid w:val="00F61C91"/>
    <w:rsid w:val="00F6521B"/>
    <w:rsid w:val="00F87334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FB05A08"/>
  <w15:chartTrackingRefBased/>
  <w15:docId w15:val="{78AF9B27-6DEC-469C-B559-74FCB33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EF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60A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60A5C"/>
    <w:rPr>
      <w:lang w:eastAsia="en-US"/>
    </w:rPr>
  </w:style>
  <w:style w:type="paragraph" w:styleId="Footer">
    <w:name w:val="footer"/>
    <w:basedOn w:val="Normal"/>
    <w:link w:val="FooterChar"/>
    <w:rsid w:val="00B60A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60A5C"/>
    <w:rPr>
      <w:lang w:eastAsia="en-US"/>
    </w:rPr>
  </w:style>
  <w:style w:type="character" w:styleId="CommentReference">
    <w:name w:val="annotation reference"/>
    <w:basedOn w:val="DefaultParagraphFont"/>
    <w:rsid w:val="00726E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6EF0"/>
  </w:style>
  <w:style w:type="character" w:customStyle="1" w:styleId="CommentTextChar">
    <w:name w:val="Comment Text Char"/>
    <w:basedOn w:val="DefaultParagraphFont"/>
    <w:link w:val="CommentText"/>
    <w:rsid w:val="00726E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26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26EF0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726E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6EF0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C5E7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1AF1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1AF1"/>
    <w:rPr>
      <w:rFonts w:ascii="Consolas" w:eastAsiaTheme="minorHAnsi" w:hAnsi="Consolas" w:cstheme="minorBidi"/>
      <w:sz w:val="21"/>
      <w:szCs w:val="21"/>
      <w:lang w:eastAsia="en-US"/>
    </w:rPr>
  </w:style>
  <w:style w:type="table" w:styleId="GridTable3-Accent5">
    <w:name w:val="Grid Table 3 Accent 5"/>
    <w:basedOn w:val="TableNormal"/>
    <w:uiPriority w:val="48"/>
    <w:rsid w:val="0096554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A5EA-AA46-4DA5-94D3-3DDFB1A1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DDACE7D4.dotm</Template>
  <TotalTime>242</TotalTime>
  <Pages>1</Pages>
  <Words>151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Zengamambu</dc:creator>
  <cp:keywords/>
  <dc:description/>
  <cp:lastModifiedBy>Nathan Zengamambu</cp:lastModifiedBy>
  <cp:revision>61</cp:revision>
  <dcterms:created xsi:type="dcterms:W3CDTF">2016-10-19T13:53:00Z</dcterms:created>
  <dcterms:modified xsi:type="dcterms:W3CDTF">2016-11-27T22:41:00Z</dcterms:modified>
</cp:coreProperties>
</file>